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431730504"/>
        <w:docPartObj>
          <w:docPartGallery w:val="Cover Pages"/>
          <w:docPartUnique/>
        </w:docPartObj>
      </w:sdtPr>
      <w:sdtEndPr>
        <w:rPr>
          <w:rStyle w:val="CarterdeTtulo1"/>
          <w:rFonts w:asciiTheme="majorHAnsi" w:eastAsiaTheme="majorEastAsia" w:hAnsiTheme="majorHAnsi" w:cstheme="majorBidi"/>
          <w:color w:val="00A0B8" w:themeColor="accent1"/>
          <w:sz w:val="30"/>
        </w:rPr>
      </w:sdtEndPr>
      <w:sdtContent>
        <w:p w14:paraId="57F69FBB" w14:textId="1CEC6702" w:rsidR="002768D8" w:rsidRDefault="002768D8">
          <w:pPr>
            <w:pStyle w:val="SemEspaos"/>
            <w:rPr>
              <w:sz w:val="24"/>
            </w:r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3EF170EE" wp14:editId="7352FD1D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Caixa de Texto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E5370F" w14:textId="16D21F76" w:rsidR="002768D8" w:rsidRPr="009B5A2B" w:rsidRDefault="00000000">
                                <w:pPr>
                                  <w:pStyle w:val="InformaesdeContacto"/>
                                  <w:rPr>
                                    <w:b/>
                                    <w:bCs/>
                                    <w:color w:val="FF0000"/>
                                    <w:sz w:val="22"/>
                                    <w:szCs w:val="2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alias w:val="Nome"/>
                                    <w:tag w:val=""/>
                                    <w:id w:val="7710485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14EB1" w:rsidRPr="009B5A2B">
                                      <w:rPr>
                                        <w:b/>
                                        <w:bCs/>
                                        <w:color w:val="FF0000"/>
                                        <w:sz w:val="22"/>
                                        <w:szCs w:val="22"/>
                                      </w:rPr>
                                      <w:t>Luciano de Souza e Silva</w:t>
                                    </w:r>
                                  </w:sdtContent>
                                </w:sdt>
                                <w:r w:rsidR="002768D8" w:rsidRPr="009B5A2B">
                                  <w:rPr>
                                    <w:b/>
                                    <w:bCs/>
                                    <w:color w:val="FF0000"/>
                                    <w:sz w:val="22"/>
                                    <w:szCs w:val="22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b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alias w:val="Título de Curso"/>
                                    <w:tag w:val=""/>
                                    <w:id w:val="-728219936"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Content>
                                    <w:r w:rsidR="00214EB1" w:rsidRPr="009B5A2B">
                                      <w:rPr>
                                        <w:b/>
                                        <w:bCs/>
                                        <w:color w:val="FF0000"/>
                                        <w:sz w:val="22"/>
                                        <w:szCs w:val="22"/>
                                      </w:rPr>
                                      <w:t>Web Designer – Front-End</w:t>
                                    </w:r>
                                  </w:sdtContent>
                                </w:sdt>
                                <w:r w:rsidR="002768D8" w:rsidRPr="009B5A2B">
                                  <w:rPr>
                                    <w:b/>
                                    <w:bCs/>
                                    <w:color w:val="FF0000"/>
                                    <w:sz w:val="22"/>
                                    <w:szCs w:val="22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b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alias w:val="Data"/>
                                    <w:tag w:val=""/>
                                    <w:id w:val="203206528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 'de' MMMM 'de' 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214EB1" w:rsidRPr="009B5A2B">
                                      <w:rPr>
                                        <w:b/>
                                        <w:bCs/>
                                        <w:color w:val="FF0000"/>
                                        <w:sz w:val="22"/>
                                        <w:szCs w:val="22"/>
                                      </w:rPr>
                                      <w:t>junho de 2024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F170E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" o:allowoverlap="f" filled="f" stroked="f" strokeweight=".5pt">
                    <v:textbox style="mso-fit-shape-to-text:t" inset="0,,0">
                      <w:txbxContent>
                        <w:p w14:paraId="1AE5370F" w14:textId="16D21F76" w:rsidR="002768D8" w:rsidRPr="009B5A2B" w:rsidRDefault="00000000">
                          <w:pPr>
                            <w:pStyle w:val="InformaesdeContacto"/>
                            <w:rPr>
                              <w:b/>
                              <w:bCs/>
                              <w:color w:val="FF0000"/>
                              <w:sz w:val="22"/>
                              <w:szCs w:val="2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alias w:val="Nome"/>
                              <w:tag w:val=""/>
                              <w:id w:val="7710485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14EB1" w:rsidRPr="009B5A2B">
                                <w:rPr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>Luciano de Souza e Silva</w:t>
                              </w:r>
                            </w:sdtContent>
                          </w:sdt>
                          <w:r w:rsidR="002768D8" w:rsidRPr="009B5A2B">
                            <w:rPr>
                              <w:b/>
                              <w:bCs/>
                              <w:color w:val="FF0000"/>
                              <w:sz w:val="22"/>
                              <w:szCs w:val="22"/>
                            </w:rPr>
                            <w:t> | </w:t>
                          </w:r>
                          <w:sdt>
                            <w:sdtPr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alias w:val="Título de Curso"/>
                              <w:tag w:val=""/>
                              <w:id w:val="-728219936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 w:rsidR="00214EB1" w:rsidRPr="009B5A2B">
                                <w:rPr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>Web Designer – Front-End</w:t>
                              </w:r>
                            </w:sdtContent>
                          </w:sdt>
                          <w:r w:rsidR="002768D8" w:rsidRPr="009B5A2B">
                            <w:rPr>
                              <w:b/>
                              <w:bCs/>
                              <w:color w:val="FF0000"/>
                              <w:sz w:val="22"/>
                              <w:szCs w:val="22"/>
                            </w:rPr>
                            <w:t> | </w:t>
                          </w:r>
                          <w:sdt>
                            <w:sdtPr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alias w:val="Data"/>
                              <w:tag w:val=""/>
                              <w:id w:val="203206528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214EB1" w:rsidRPr="009B5A2B">
                                <w:rPr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>junho de 2024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6A99DF41" wp14:editId="6F876EB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7621270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Caixa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0000"/>
                                    <w:sz w:val="72"/>
                                    <w:szCs w:val="22"/>
                                  </w:rPr>
                                  <w:alias w:val="Título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BE34352" w14:textId="0B9B67C1" w:rsidR="002768D8" w:rsidRPr="009B5A2B" w:rsidRDefault="00214EB1">
                                    <w:pPr>
                                      <w:pStyle w:val="Ttulo"/>
                                      <w:rPr>
                                        <w:sz w:val="72"/>
                                        <w:szCs w:val="22"/>
                                      </w:rPr>
                                    </w:pPr>
                                    <w:r w:rsidRPr="009B5A2B">
                                      <w:rPr>
                                        <w:color w:val="FF0000"/>
                                        <w:sz w:val="72"/>
                                        <w:szCs w:val="22"/>
                                      </w:rPr>
                                      <w:t>Desenvolvimento WEB</w:t>
                                    </w:r>
                                  </w:p>
                                </w:sdtContent>
                              </w:sdt>
                              <w:p w14:paraId="289A5038" w14:textId="5508C67D" w:rsidR="002768D8" w:rsidRPr="009B5A2B" w:rsidRDefault="00000000">
                                <w:pPr>
                                  <w:pStyle w:val="Subttulo"/>
                                  <w:rPr>
                                    <w:sz w:val="28"/>
                                    <w:szCs w:val="22"/>
                                  </w:rPr>
                                </w:pPr>
                                <w:sdt>
                                  <w:sdtPr>
                                    <w:rPr>
                                      <w:color w:val="FF0000"/>
                                      <w:sz w:val="28"/>
                                      <w:szCs w:val="22"/>
                                    </w:rPr>
                                    <w:alias w:val="Subtítulo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F5717">
                                      <w:rPr>
                                        <w:color w:val="FF0000"/>
                                        <w:sz w:val="28"/>
                                        <w:szCs w:val="22"/>
                                      </w:rPr>
                                      <w:t>PROJETO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99DF41" id="Caixa de Texto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FF0000"/>
                              <w:sz w:val="72"/>
                              <w:szCs w:val="22"/>
                            </w:rPr>
                            <w:alias w:val="Título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BE34352" w14:textId="0B9B67C1" w:rsidR="002768D8" w:rsidRPr="009B5A2B" w:rsidRDefault="00214EB1">
                              <w:pPr>
                                <w:pStyle w:val="Ttulo"/>
                                <w:rPr>
                                  <w:sz w:val="72"/>
                                  <w:szCs w:val="22"/>
                                </w:rPr>
                              </w:pPr>
                              <w:r w:rsidRPr="009B5A2B">
                                <w:rPr>
                                  <w:color w:val="FF0000"/>
                                  <w:sz w:val="72"/>
                                  <w:szCs w:val="22"/>
                                </w:rPr>
                                <w:t>Desenvolvimento WEB</w:t>
                              </w:r>
                            </w:p>
                          </w:sdtContent>
                        </w:sdt>
                        <w:p w14:paraId="289A5038" w14:textId="5508C67D" w:rsidR="002768D8" w:rsidRPr="009B5A2B" w:rsidRDefault="00000000">
                          <w:pPr>
                            <w:pStyle w:val="Subttulo"/>
                            <w:rPr>
                              <w:sz w:val="28"/>
                              <w:szCs w:val="22"/>
                            </w:rPr>
                          </w:pPr>
                          <w:sdt>
                            <w:sdtPr>
                              <w:rPr>
                                <w:color w:val="FF0000"/>
                                <w:sz w:val="28"/>
                                <w:szCs w:val="22"/>
                              </w:rPr>
                              <w:alias w:val="Subtítulo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F5717">
                                <w:rPr>
                                  <w:color w:val="FF0000"/>
                                  <w:sz w:val="28"/>
                                  <w:szCs w:val="22"/>
                                </w:rPr>
                                <w:t>PROJETO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2B5AA326" w14:textId="77777777" w:rsidR="002768D8" w:rsidRDefault="002768D8"/>
        <w:p w14:paraId="4F31B6F4" w14:textId="4A9DA5BF" w:rsidR="002768D8" w:rsidRDefault="00214EB1">
          <w:pPr>
            <w:rPr>
              <w:rStyle w:val="CarterdeTtulo1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0" wp14:anchorId="7E0459B5" wp14:editId="61395D36">
                <wp:simplePos x="0" y="0"/>
                <wp:positionH relativeFrom="margin">
                  <wp:posOffset>840740</wp:posOffset>
                </wp:positionH>
                <wp:positionV relativeFrom="margin">
                  <wp:posOffset>1177290</wp:posOffset>
                </wp:positionV>
                <wp:extent cx="3657600" cy="3657600"/>
                <wp:effectExtent l="266700" t="266700" r="266700" b="266700"/>
                <wp:wrapSquare wrapText="bothSides"/>
                <wp:docPr id="2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m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3657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768D8">
            <w:rPr>
              <w:rStyle w:val="CarterdeTtulo1"/>
            </w:rPr>
            <w:br w:type="page"/>
          </w:r>
        </w:p>
      </w:sdtContent>
    </w:sdt>
    <w:bookmarkEnd w:id="4"/>
    <w:bookmarkEnd w:id="3"/>
    <w:bookmarkEnd w:id="2"/>
    <w:bookmarkEnd w:id="1"/>
    <w:bookmarkEnd w:id="0"/>
    <w:p w14:paraId="52C3DC90" w14:textId="491483B8" w:rsidR="00F77F69" w:rsidRDefault="00F77F69" w:rsidP="009B5A2B">
      <w:pPr>
        <w:pStyle w:val="ttulo1"/>
        <w:spacing w:before="0" w:line="240" w:lineRule="auto"/>
        <w:rPr>
          <w:lang w:val="pt-BR"/>
        </w:rPr>
      </w:pPr>
    </w:p>
    <w:p w14:paraId="4473A851" w14:textId="5469F14E" w:rsidR="00774605" w:rsidRPr="00774605" w:rsidRDefault="008F5717" w:rsidP="00774605">
      <w:pPr>
        <w:pStyle w:val="PargrafodaLista"/>
        <w:numPr>
          <w:ilvl w:val="0"/>
          <w:numId w:val="10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pt-BR"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pt-BR" w:eastAsia="pt-BR"/>
        </w:rPr>
        <w:t>PROJETO</w:t>
      </w:r>
      <w:r w:rsidR="00774605" w:rsidRPr="00774605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pt-BR" w:eastAsia="pt-BR"/>
        </w:rPr>
        <w:t>:</w:t>
      </w:r>
    </w:p>
    <w:p w14:paraId="5723DD14" w14:textId="77777777" w:rsidR="008F5717" w:rsidRPr="008F5717" w:rsidRDefault="008F5717" w:rsidP="008F571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 w:rsidRPr="008F571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pt-BR" w:eastAsia="pt-BR"/>
        </w:rPr>
        <w:t>Objetivo do Projeto:</w:t>
      </w:r>
      <w:r w:rsidRPr="008F5717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 xml:space="preserve"> Desenvolver uma página web moderna e responsiva com o tema de preservação ambiental, contendo seções de informações, serviços, contato, e um carrossel de imagens.</w:t>
      </w:r>
    </w:p>
    <w:p w14:paraId="15E530A5" w14:textId="77777777" w:rsidR="008F5717" w:rsidRPr="008F5717" w:rsidRDefault="008F5717" w:rsidP="008F571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 w:rsidRPr="008F571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pt-BR" w:eastAsia="pt-BR"/>
        </w:rPr>
        <w:t>Público-Alvo:</w:t>
      </w:r>
      <w:r w:rsidRPr="008F5717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 xml:space="preserve"> Indivíduos e organizações interessados em práticas sustentáveis e preservação ambiental.</w:t>
      </w:r>
    </w:p>
    <w:p w14:paraId="1487DE65" w14:textId="77777777" w:rsidR="008F5717" w:rsidRPr="008F5717" w:rsidRDefault="008F5717" w:rsidP="008F571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pt-BR" w:eastAsia="pt-BR"/>
        </w:rPr>
      </w:pPr>
      <w:r w:rsidRPr="008F571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pt-BR" w:eastAsia="pt-BR"/>
        </w:rPr>
        <w:t>Principais Funcionalidades:</w:t>
      </w:r>
    </w:p>
    <w:p w14:paraId="3B6B81DD" w14:textId="77777777" w:rsidR="008F5717" w:rsidRPr="008F5717" w:rsidRDefault="008F5717" w:rsidP="008F5717">
      <w:pPr>
        <w:numPr>
          <w:ilvl w:val="0"/>
          <w:numId w:val="7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 w:rsidRPr="008F5717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Cabeçalho com logo aumentado e menu estilo "hambúrguer".</w:t>
      </w:r>
    </w:p>
    <w:p w14:paraId="2661C577" w14:textId="77777777" w:rsidR="008F5717" w:rsidRPr="008F5717" w:rsidRDefault="008F5717" w:rsidP="008F5717">
      <w:pPr>
        <w:numPr>
          <w:ilvl w:val="0"/>
          <w:numId w:val="7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 w:rsidRPr="008F5717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Carrossel de imagens na seção de importância da preservação ambiental.</w:t>
      </w:r>
    </w:p>
    <w:p w14:paraId="0FE13954" w14:textId="77777777" w:rsidR="008F5717" w:rsidRPr="008F5717" w:rsidRDefault="008F5717" w:rsidP="008F5717">
      <w:pPr>
        <w:numPr>
          <w:ilvl w:val="0"/>
          <w:numId w:val="7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 w:rsidRPr="008F5717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Seções de informações sobre a organização, serviços e contato.</w:t>
      </w:r>
    </w:p>
    <w:p w14:paraId="4E610FDA" w14:textId="77777777" w:rsidR="008F5717" w:rsidRPr="008F5717" w:rsidRDefault="008F5717" w:rsidP="008F5717">
      <w:pPr>
        <w:numPr>
          <w:ilvl w:val="0"/>
          <w:numId w:val="7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 w:rsidRPr="008F5717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Formulário de contato com campos nome, sobrenome, e-mail e mensagem.</w:t>
      </w:r>
    </w:p>
    <w:p w14:paraId="7CA9EAD8" w14:textId="77777777" w:rsidR="008F5717" w:rsidRPr="008F5717" w:rsidRDefault="008F5717" w:rsidP="008F5717">
      <w:pPr>
        <w:numPr>
          <w:ilvl w:val="0"/>
          <w:numId w:val="7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 w:rsidRPr="008F5717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Rodapé com links para redes sociais.</w:t>
      </w:r>
    </w:p>
    <w:p w14:paraId="1DA359B5" w14:textId="77777777" w:rsidR="008F5717" w:rsidRPr="008F5717" w:rsidRDefault="008F5717" w:rsidP="008F5717">
      <w:pPr>
        <w:numPr>
          <w:ilvl w:val="0"/>
          <w:numId w:val="7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 w:rsidRPr="008F5717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Fundo verde nas seções de cabeçalho, rodapé e menu.</w:t>
      </w:r>
    </w:p>
    <w:p w14:paraId="404268D4" w14:textId="391CF1DF" w:rsidR="00774605" w:rsidRDefault="00774605">
      <w:pPr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</w:p>
    <w:sectPr w:rsidR="00774605" w:rsidSect="0061719E">
      <w:footerReference w:type="default" r:id="rId11"/>
      <w:pgSz w:w="11907" w:h="16839" w:code="9"/>
      <w:pgMar w:top="1836" w:right="1751" w:bottom="144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1F07E" w14:textId="77777777" w:rsidR="00EC354B" w:rsidRDefault="00EC354B">
      <w:pPr>
        <w:spacing w:before="0" w:after="0" w:line="240" w:lineRule="auto"/>
      </w:pPr>
      <w:r>
        <w:separator/>
      </w:r>
    </w:p>
  </w:endnote>
  <w:endnote w:type="continuationSeparator" w:id="0">
    <w:p w14:paraId="10FAE118" w14:textId="77777777" w:rsidR="00EC354B" w:rsidRDefault="00EC354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87B4E" w14:textId="77777777" w:rsidR="00F77F69" w:rsidRDefault="00D27635">
    <w:pPr>
      <w:pStyle w:val="rodap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7B1F1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96457C" w14:textId="77777777" w:rsidR="00EC354B" w:rsidRDefault="00EC354B">
      <w:pPr>
        <w:spacing w:before="0" w:after="0" w:line="240" w:lineRule="auto"/>
      </w:pPr>
      <w:r>
        <w:separator/>
      </w:r>
    </w:p>
  </w:footnote>
  <w:footnote w:type="continuationSeparator" w:id="0">
    <w:p w14:paraId="1D9B9079" w14:textId="77777777" w:rsidR="00EC354B" w:rsidRDefault="00EC354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57C04E5"/>
    <w:multiLevelType w:val="multilevel"/>
    <w:tmpl w:val="DF04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2A4655"/>
    <w:multiLevelType w:val="multilevel"/>
    <w:tmpl w:val="D776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719D4"/>
    <w:multiLevelType w:val="hybridMultilevel"/>
    <w:tmpl w:val="11DA3B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D1EB3"/>
    <w:multiLevelType w:val="multilevel"/>
    <w:tmpl w:val="ED7C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0597117">
    <w:abstractNumId w:val="1"/>
  </w:num>
  <w:num w:numId="2" w16cid:durableId="1983273515">
    <w:abstractNumId w:val="1"/>
  </w:num>
  <w:num w:numId="3" w16cid:durableId="2042390480">
    <w:abstractNumId w:val="0"/>
  </w:num>
  <w:num w:numId="4" w16cid:durableId="354356689">
    <w:abstractNumId w:val="0"/>
  </w:num>
  <w:num w:numId="5" w16cid:durableId="1306009843">
    <w:abstractNumId w:val="1"/>
  </w:num>
  <w:num w:numId="6" w16cid:durableId="1299724858">
    <w:abstractNumId w:val="0"/>
  </w:num>
  <w:num w:numId="7" w16cid:durableId="824735793">
    <w:abstractNumId w:val="3"/>
  </w:num>
  <w:num w:numId="8" w16cid:durableId="892427520">
    <w:abstractNumId w:val="5"/>
  </w:num>
  <w:num w:numId="9" w16cid:durableId="1094322795">
    <w:abstractNumId w:val="2"/>
  </w:num>
  <w:num w:numId="10" w16cid:durableId="7478503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hyphenationZone w:val="4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AD"/>
    <w:rsid w:val="00064647"/>
    <w:rsid w:val="00214EB1"/>
    <w:rsid w:val="002768D8"/>
    <w:rsid w:val="003039AD"/>
    <w:rsid w:val="004028C9"/>
    <w:rsid w:val="0061719E"/>
    <w:rsid w:val="00633654"/>
    <w:rsid w:val="00745048"/>
    <w:rsid w:val="00774605"/>
    <w:rsid w:val="007B1F17"/>
    <w:rsid w:val="008F5717"/>
    <w:rsid w:val="0091615A"/>
    <w:rsid w:val="009B5A2B"/>
    <w:rsid w:val="009D68E2"/>
    <w:rsid w:val="00C01B56"/>
    <w:rsid w:val="00CE0875"/>
    <w:rsid w:val="00D27635"/>
    <w:rsid w:val="00DC6E89"/>
    <w:rsid w:val="00EC354B"/>
    <w:rsid w:val="00F02FE0"/>
    <w:rsid w:val="00F51CCC"/>
    <w:rsid w:val="00F77F69"/>
    <w:rsid w:val="00F9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D084B"/>
  <w15:docId w15:val="{FCB44C56-D3B4-4C43-AF94-B8F30961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lang w:val="pt-PT" w:eastAsia="pt-PT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terdeTtulo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customStyle="1" w:styleId="ttulo2">
    <w:name w:val="título 2"/>
    <w:basedOn w:val="Normal"/>
    <w:next w:val="Normal"/>
    <w:link w:val="CarterdeTtulo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customStyle="1" w:styleId="ttulo3">
    <w:name w:val="título 3"/>
    <w:basedOn w:val="Normal"/>
    <w:next w:val="Normal"/>
    <w:link w:val="CarterdeTtulo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customStyle="1" w:styleId="ttulo4">
    <w:name w:val="título 4"/>
    <w:basedOn w:val="Normal"/>
    <w:next w:val="Normal"/>
    <w:link w:val="Carte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customStyle="1" w:styleId="ttulo6">
    <w:name w:val="título 6"/>
    <w:basedOn w:val="Normal"/>
    <w:next w:val="Normal"/>
    <w:link w:val="Carte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table" w:customStyle="1" w:styleId="SombreadoLigeiro">
    <w:name w:val="Sombreado Ligeiro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esdeContacto">
    <w:name w:val="Informações de Contacto"/>
    <w:basedOn w:val="Normal"/>
    <w:uiPriority w:val="99"/>
    <w:qFormat/>
    <w:pPr>
      <w:spacing w:before="0" w:after="0"/>
      <w:jc w:val="center"/>
    </w:pPr>
  </w:style>
  <w:style w:type="character" w:customStyle="1" w:styleId="CarterdeTtulo1">
    <w:name w:val="Caráter de Título 1"/>
    <w:basedOn w:val="Fontepargpadro"/>
    <w:link w:val="ttulo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CarterdeTtulo2">
    <w:name w:val="Caráter de Título 2"/>
    <w:basedOn w:val="Fontepargpadro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CarterdeTtulo3">
    <w:name w:val="Caráter de Título 3"/>
    <w:basedOn w:val="Fontepargpadro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CarterdeTtulo4">
    <w:name w:val="Caráte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CarterdeTtulo6">
    <w:name w:val="Caráte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customStyle="1" w:styleId="legenda">
    <w:name w:val="legenda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stacomMarcas">
    <w:name w:val="Lista com Marcas"/>
    <w:basedOn w:val="Normal"/>
    <w:uiPriority w:val="1"/>
    <w:unhideWhenUsed/>
    <w:qFormat/>
    <w:pPr>
      <w:numPr>
        <w:numId w:val="5"/>
      </w:numPr>
    </w:pPr>
  </w:style>
  <w:style w:type="paragraph" w:styleId="Numerada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e">
    <w:name w:val="Emphasis"/>
    <w:basedOn w:val="Fontepargpadro"/>
    <w:uiPriority w:val="10"/>
    <w:unhideWhenUsed/>
    <w:qFormat/>
    <w:rPr>
      <w:i w:val="0"/>
      <w:iCs w:val="0"/>
      <w:color w:val="007789" w:themeColor="accent1" w:themeShade="BF"/>
    </w:rPr>
  </w:style>
  <w:style w:type="paragraph" w:customStyle="1" w:styleId="SemEspaos">
    <w:name w:val="Sem Espaços"/>
    <w:link w:val="CarterdeSemEspaos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CarterdeSemEspaos">
    <w:name w:val="Caráter de Sem Espaços"/>
    <w:basedOn w:val="Fontepargpadro"/>
    <w:link w:val="SemEspaos"/>
    <w:uiPriority w:val="1"/>
    <w:rPr>
      <w:rFonts w:asciiTheme="minorHAnsi" w:eastAsiaTheme="minorEastAsia" w:hAnsiTheme="minorHAnsi" w:cstheme="minorBidi"/>
      <w:color w:val="auto"/>
    </w:rPr>
  </w:style>
  <w:style w:type="paragraph" w:styleId="Citao">
    <w:name w:val="Quote"/>
    <w:basedOn w:val="Normal"/>
    <w:next w:val="Normal"/>
    <w:link w:val="Citao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oChar">
    <w:name w:val="Citação Char"/>
    <w:basedOn w:val="Fontepargpadro"/>
    <w:link w:val="Citao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Ttulodendice">
    <w:name w:val="Título de Índice"/>
    <w:basedOn w:val="ttulo1"/>
    <w:next w:val="Normal"/>
    <w:uiPriority w:val="39"/>
    <w:unhideWhenUsed/>
    <w:qFormat/>
    <w:pPr>
      <w:spacing w:before="0"/>
      <w:outlineLvl w:val="9"/>
    </w:pPr>
  </w:style>
  <w:style w:type="paragraph" w:customStyle="1" w:styleId="rodap">
    <w:name w:val="rodapé"/>
    <w:basedOn w:val="Normal"/>
    <w:link w:val="CarterdeRodap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CarterdeRodap">
    <w:name w:val="Caráter de Rodapé"/>
    <w:basedOn w:val="Fontepargpadro"/>
    <w:link w:val="rodap"/>
    <w:uiPriority w:val="99"/>
    <w:rPr>
      <w:caps/>
      <w:sz w:val="16"/>
    </w:rPr>
  </w:style>
  <w:style w:type="paragraph" w:customStyle="1" w:styleId="ndice3">
    <w:name w:val="índice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Fontepargpadro"/>
    <w:uiPriority w:val="99"/>
    <w:unhideWhenUsed/>
    <w:rPr>
      <w:color w:val="EB8803" w:themeColor="hyperlink"/>
      <w:u w:val="single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spacing w:after="100"/>
    </w:pPr>
  </w:style>
  <w:style w:type="paragraph" w:customStyle="1" w:styleId="ndice2">
    <w:name w:val="índice 2"/>
    <w:basedOn w:val="Normal"/>
    <w:next w:val="Normal"/>
    <w:autoRedefine/>
    <w:uiPriority w:val="39"/>
    <w:unhideWhenUsed/>
    <w:pPr>
      <w:spacing w:after="100"/>
      <w:ind w:left="200"/>
    </w:p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Fontepargpadro"/>
    <w:link w:val="TextodeBalo"/>
    <w:uiPriority w:val="99"/>
    <w:semiHidden/>
    <w:rPr>
      <w:rFonts w:ascii="Tahoma" w:hAnsi="Tahoma" w:cs="Tahoma"/>
      <w:sz w:val="16"/>
    </w:rPr>
  </w:style>
  <w:style w:type="paragraph" w:styleId="Bibliografia">
    <w:name w:val="Bibliography"/>
    <w:basedOn w:val="Normal"/>
    <w:next w:val="Normal"/>
    <w:uiPriority w:val="39"/>
    <w:unhideWhenUsed/>
  </w:style>
  <w:style w:type="paragraph" w:customStyle="1" w:styleId="ttulo0">
    <w:name w:val="título"/>
    <w:basedOn w:val="Normal"/>
    <w:link w:val="CarterdeCabealho"/>
    <w:uiPriority w:val="99"/>
    <w:unhideWhenUsed/>
    <w:pPr>
      <w:spacing w:before="0" w:after="0" w:line="240" w:lineRule="auto"/>
    </w:pPr>
  </w:style>
  <w:style w:type="character" w:customStyle="1" w:styleId="CarterdeCabealho">
    <w:name w:val="Caráter de Cabeçalho"/>
    <w:basedOn w:val="Fontepargpadro"/>
    <w:link w:val="ttulo0"/>
    <w:uiPriority w:val="99"/>
  </w:style>
  <w:style w:type="paragraph" w:customStyle="1" w:styleId="AvanoNormal">
    <w:name w:val="Avanço Normal"/>
    <w:basedOn w:val="Normal"/>
    <w:uiPriority w:val="99"/>
    <w:unhideWhenUsed/>
    <w:pPr>
      <w:ind w:left="720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customStyle="1" w:styleId="TabeladeRelatrio">
    <w:name w:val="Tabela de Relatório"/>
    <w:basedOn w:val="Tabe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customStyle="1" w:styleId="GrelhadeTabela">
    <w:name w:val="Grelha de Tabela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semiHidden/>
    <w:qFormat/>
    <w:rsid w:val="00774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70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junho de 2024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82D2DE-F531-41BA-AA6C-9C411B7B54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784C99-A015-4362-A149-83AAE76EE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4</TotalTime>
  <Pages>2</Pages>
  <Words>106</Words>
  <Characters>578</Characters>
  <Application>Microsoft Office Word</Application>
  <DocSecurity>0</DocSecurity>
  <Lines>4</Lines>
  <Paragraphs>1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12" baseType="lpstr">
      <vt:lpstr/>
      <vt:lpstr>&lt;Comece Imediatamente</vt:lpstr>
      <vt:lpstr>Embeleze</vt:lpstr>
      <vt:lpstr>Dê o Toque Final</vt:lpstr>
      <vt:lpstr>    Adicione um Índice</vt:lpstr>
      <vt:lpstr>    Adicione uma Bibliografia</vt:lpstr>
      <vt:lpstr/>
      <vt:lpstr>&lt;Comece Imediatamente</vt:lpstr>
      <vt:lpstr>Embeleze</vt:lpstr>
      <vt:lpstr>Dê o Toque Final</vt:lpstr>
      <vt:lpstr>    Adicione um Índice</vt:lpstr>
      <vt:lpstr>    Adicione uma Bibliografia</vt:lpstr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Desenvolvimento WEB</dc:title>
  <dc:subject>PROJETO</dc:subject>
  <dc:creator>Luciano de Souza e Silva</dc:creator>
  <cp:keywords>Web Designer – Front-End</cp:keywords>
  <cp:lastModifiedBy>Luciano De Souza E Silva</cp:lastModifiedBy>
  <cp:revision>4</cp:revision>
  <cp:lastPrinted>2024-06-28T14:17:00Z</cp:lastPrinted>
  <dcterms:created xsi:type="dcterms:W3CDTF">2024-06-28T14:19:00Z</dcterms:created>
  <dcterms:modified xsi:type="dcterms:W3CDTF">2024-06-28T14:23:00Z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