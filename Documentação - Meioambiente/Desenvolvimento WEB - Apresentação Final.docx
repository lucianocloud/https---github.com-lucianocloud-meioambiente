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57F69FBB" w14:textId="1CEC6702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EF170EE" wp14:editId="7352FD1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5370F" w14:textId="16D21F76" w:rsidR="002768D8" w:rsidRPr="009B5A2B" w:rsidRDefault="00000000">
                                <w:pPr>
                                  <w:pStyle w:val="InformaesdeContacto"/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Nome"/>
                                    <w:tag w:val=""/>
                                    <w:id w:val="771048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Luciano de Souza e Silva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Título de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Web Designer – Front-End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junho de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F170E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AE5370F" w14:textId="16D21F76" w:rsidR="002768D8" w:rsidRPr="009B5A2B" w:rsidRDefault="00000000">
                          <w:pPr>
                            <w:pStyle w:val="InformaesdeContacto"/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Nome"/>
                              <w:tag w:val=""/>
                              <w:id w:val="771048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Luciano de Souza e Silva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Título de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Web Designer – Front-End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junho de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A99DF41" wp14:editId="6F876E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7621270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22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E34352" w14:textId="0B9B67C1" w:rsidR="002768D8" w:rsidRPr="009B5A2B" w:rsidRDefault="00214EB1">
                                    <w:pPr>
                                      <w:pStyle w:val="Ttulo"/>
                                      <w:rPr>
                                        <w:sz w:val="72"/>
                                        <w:szCs w:val="22"/>
                                      </w:rPr>
                                    </w:pPr>
                                    <w:r w:rsidRPr="009B5A2B">
                                      <w:rPr>
                                        <w:color w:val="FF0000"/>
                                        <w:sz w:val="72"/>
                                        <w:szCs w:val="22"/>
                                      </w:rPr>
                                      <w:t>Desenvolvimento WEB</w:t>
                                    </w:r>
                                  </w:p>
                                </w:sdtContent>
                              </w:sdt>
                              <w:p w14:paraId="289A5038" w14:textId="18988578" w:rsidR="002768D8" w:rsidRPr="009B5A2B" w:rsidRDefault="00000000">
                                <w:pPr>
                                  <w:pStyle w:val="Subttulo"/>
                                  <w:rPr>
                                    <w:sz w:val="28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8"/>
                                      <w:szCs w:val="22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B300D">
                                      <w:rPr>
                                        <w:color w:val="FF0000"/>
                                        <w:sz w:val="28"/>
                                        <w:szCs w:val="22"/>
                                      </w:rPr>
                                      <w:t xml:space="preserve">aPRESENTAÇÃO fINAL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99DF41" id="Caixa de Texto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22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E34352" w14:textId="0B9B67C1" w:rsidR="002768D8" w:rsidRPr="009B5A2B" w:rsidRDefault="00214EB1">
                              <w:pPr>
                                <w:pStyle w:val="Ttulo"/>
                                <w:rPr>
                                  <w:sz w:val="72"/>
                                  <w:szCs w:val="22"/>
                                </w:rPr>
                              </w:pPr>
                              <w:r w:rsidRPr="009B5A2B">
                                <w:rPr>
                                  <w:color w:val="FF0000"/>
                                  <w:sz w:val="72"/>
                                  <w:szCs w:val="22"/>
                                </w:rPr>
                                <w:t>Desenvolvimento WEB</w:t>
                              </w:r>
                            </w:p>
                          </w:sdtContent>
                        </w:sdt>
                        <w:p w14:paraId="289A5038" w14:textId="18988578" w:rsidR="002768D8" w:rsidRPr="009B5A2B" w:rsidRDefault="00000000">
                          <w:pPr>
                            <w:pStyle w:val="Subttulo"/>
                            <w:rPr>
                              <w:sz w:val="28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8"/>
                                <w:szCs w:val="22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B300D">
                                <w:rPr>
                                  <w:color w:val="FF0000"/>
                                  <w:sz w:val="28"/>
                                  <w:szCs w:val="22"/>
                                </w:rPr>
                                <w:t xml:space="preserve">aPRESENTAÇÃO fINAL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B5AA326" w14:textId="77777777" w:rsidR="002768D8" w:rsidRDefault="002768D8"/>
        <w:p w14:paraId="4F31B6F4" w14:textId="4A9DA5BF" w:rsidR="002768D8" w:rsidRDefault="00214EB1">
          <w:pPr>
            <w:rPr>
              <w:rStyle w:val="CarterdeTtulo1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E0459B5" wp14:editId="61395D36">
                <wp:simplePos x="0" y="0"/>
                <wp:positionH relativeFrom="margin">
                  <wp:posOffset>840740</wp:posOffset>
                </wp:positionH>
                <wp:positionV relativeFrom="margin">
                  <wp:posOffset>1177290</wp:posOffset>
                </wp:positionV>
                <wp:extent cx="3657600" cy="3657600"/>
                <wp:effectExtent l="266700" t="266700" r="266700" b="26670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68D8">
            <w:rPr>
              <w:rStyle w:val="Carte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027896B8" w14:textId="4F387CBA" w:rsidR="00EB300D" w:rsidRPr="00EB300D" w:rsidRDefault="00C9525F" w:rsidP="00EB300D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lastRenderedPageBreak/>
        <w:t>ESTRUTURA DO PROJETO:</w:t>
      </w:r>
    </w:p>
    <w:p w14:paraId="673AC25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pt-BR" w:eastAsia="pt-BR"/>
        </w:rPr>
        <w:t>markdown</w:t>
      </w:r>
      <w:proofErr w:type="spellEnd"/>
    </w:p>
    <w:p w14:paraId="25F0911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>- public/</w:t>
      </w:r>
    </w:p>
    <w:p w14:paraId="18FB743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- index.html</w:t>
      </w:r>
    </w:p>
    <w:p w14:paraId="01A6B07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 xml:space="preserve">- </w:t>
      </w:r>
      <w:proofErr w:type="spellStart"/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>/</w:t>
      </w:r>
    </w:p>
    <w:p w14:paraId="72CD4F9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 xml:space="preserve">  - assets/</w:t>
      </w:r>
    </w:p>
    <w:p w14:paraId="4973968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your-image.jpg</w:t>
      </w:r>
    </w:p>
    <w:p w14:paraId="72624DF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image1.jpg</w:t>
      </w:r>
    </w:p>
    <w:p w14:paraId="405530C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image2.jpg</w:t>
      </w:r>
    </w:p>
    <w:p w14:paraId="1F3C2F1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image3.jpg</w:t>
      </w:r>
    </w:p>
    <w:p w14:paraId="62E62F3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image4.jpg</w:t>
      </w:r>
    </w:p>
    <w:p w14:paraId="33ADFF8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US" w:eastAsia="pt-BR"/>
        </w:rPr>
        <w:t xml:space="preserve">  - components/</w:t>
      </w:r>
    </w:p>
    <w:p w14:paraId="353016B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MainContent.js</w:t>
      </w:r>
    </w:p>
    <w:p w14:paraId="10E420F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Footer.js</w:t>
      </w:r>
    </w:p>
    <w:p w14:paraId="1AD10C8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  - MainContent.css</w:t>
      </w:r>
    </w:p>
    <w:p w14:paraId="60D97ED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- App.js</w:t>
      </w:r>
    </w:p>
    <w:p w14:paraId="12E4C18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32"/>
          <w:szCs w:val="32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en-US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pt-BR" w:eastAsia="pt-BR"/>
        </w:rPr>
        <w:t>- App.css</w:t>
      </w:r>
    </w:p>
    <w:p w14:paraId="6CDFFD7A" w14:textId="0C850103" w:rsidR="00EB300D" w:rsidRPr="00C9525F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pt-BR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pt-BR" w:eastAsia="pt-BR"/>
        </w:rPr>
        <w:t xml:space="preserve">- </w:t>
      </w:r>
      <w:proofErr w:type="spellStart"/>
      <w:proofErr w:type="gramStart"/>
      <w:r w:rsidRPr="00EB300D"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pt-BR" w:eastAsia="pt-BR"/>
        </w:rPr>
        <w:t>package.json</w:t>
      </w:r>
      <w:proofErr w:type="spellEnd"/>
      <w:proofErr w:type="gramEnd"/>
    </w:p>
    <w:p w14:paraId="65849133" w14:textId="77777777" w:rsidR="00EB300D" w:rsidRPr="00EB300D" w:rsidRDefault="00EB300D">
      <w:pPr>
        <w:rPr>
          <w:rFonts w:ascii="Courier New" w:eastAsia="Times New Roman" w:hAnsi="Courier New" w:cs="Courier New"/>
          <w:color w:val="auto"/>
          <w:sz w:val="32"/>
          <w:szCs w:val="32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sz w:val="32"/>
          <w:szCs w:val="32"/>
          <w:lang w:val="pt-BR" w:eastAsia="pt-BR"/>
        </w:rPr>
        <w:br w:type="page"/>
      </w:r>
    </w:p>
    <w:p w14:paraId="28457AC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680C1114" w14:textId="6F1DC07F" w:rsidR="00EB300D" w:rsidRPr="00EB300D" w:rsidRDefault="00C9525F" w:rsidP="00EB300D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DETALHES DO CÓDIGO:</w:t>
      </w:r>
    </w:p>
    <w:p w14:paraId="31F80B80" w14:textId="77777777" w:rsidR="00EB300D" w:rsidRPr="00EB300D" w:rsidRDefault="00EB300D" w:rsidP="00EB3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index.html:</w:t>
      </w:r>
    </w:p>
    <w:p w14:paraId="13DE022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html</w:t>
      </w:r>
      <w:proofErr w:type="spellEnd"/>
    </w:p>
    <w:p w14:paraId="47060F3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Copiar código</w:t>
      </w:r>
    </w:p>
    <w:p w14:paraId="4E8200B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&lt;!DOCTYPE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html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6C62BA4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html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lang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en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"&gt;</w:t>
      </w:r>
    </w:p>
    <w:p w14:paraId="2292414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head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5FDE9C2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&lt;meta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charset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="UTF-8"&gt;</w:t>
      </w:r>
    </w:p>
    <w:p w14:paraId="7A1964D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 xml:space="preserve">  &lt;meta name="viewport" content="width=device-width, initial-scale=1.0"&gt;</w:t>
      </w:r>
    </w:p>
    <w:p w14:paraId="3B3DD8A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&lt;title&gt;React App&lt;/title&gt;</w:t>
      </w:r>
    </w:p>
    <w:p w14:paraId="4EAC7A9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&lt;link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="stylesheet" </w:t>
      </w:r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href="https://fonts.googleapis.com/css2?family=Montserrat:wght@400;600;700&amp;display=swap"&gt;</w:t>
      </w:r>
    </w:p>
    <w:p w14:paraId="49E703F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&lt;/head&gt;</w:t>
      </w:r>
    </w:p>
    <w:p w14:paraId="3E8FD4C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&lt;body&gt;</w:t>
      </w:r>
    </w:p>
    <w:p w14:paraId="2EE38D8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&lt;div id="root"&gt;&lt;/div&gt;</w:t>
      </w:r>
    </w:p>
    <w:p w14:paraId="6AB9FBD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&lt;/body&gt;</w:t>
      </w:r>
    </w:p>
    <w:p w14:paraId="7C003C7A" w14:textId="275EBF8A" w:rsid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html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78E6D7C9" w14:textId="77777777" w:rsidR="00EB300D" w:rsidRDefault="00EB300D">
      <w:pPr>
        <w:rPr>
          <w:rFonts w:ascii="Courier New" w:eastAsia="Times New Roman" w:hAnsi="Courier New" w:cs="Courier New"/>
          <w:color w:val="auto"/>
          <w:lang w:val="pt-BR" w:eastAsia="pt-BR"/>
        </w:rPr>
      </w:pPr>
      <w:r>
        <w:rPr>
          <w:rFonts w:ascii="Courier New" w:eastAsia="Times New Roman" w:hAnsi="Courier New" w:cs="Courier New"/>
          <w:color w:val="auto"/>
          <w:lang w:val="pt-BR" w:eastAsia="pt-BR"/>
        </w:rPr>
        <w:br w:type="page"/>
      </w:r>
    </w:p>
    <w:p w14:paraId="37EA021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301D0371" w14:textId="77777777" w:rsidR="00EB300D" w:rsidRPr="00EB300D" w:rsidRDefault="00EB300D" w:rsidP="00EB3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MainContent.js:</w:t>
      </w:r>
    </w:p>
    <w:p w14:paraId="2F884DE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import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React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from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'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react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';</w:t>
      </w:r>
    </w:p>
    <w:p w14:paraId="1B207A2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import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yourImage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from '../assets/your-image.jpg';</w:t>
      </w:r>
    </w:p>
    <w:p w14:paraId="47FB9DC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image1 from '../assets/image1.jpg';</w:t>
      </w:r>
    </w:p>
    <w:p w14:paraId="1AE0090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image2 from '../assets/image2.jpg';</w:t>
      </w:r>
    </w:p>
    <w:p w14:paraId="1FC6F41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image3 from '../assets/image3.jpg';</w:t>
      </w:r>
    </w:p>
    <w:p w14:paraId="2E8EBFB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image4 from '../assets/image4.jpg';</w:t>
      </w:r>
    </w:p>
    <w:p w14:paraId="355DB38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'./MainContent.css';</w:t>
      </w:r>
    </w:p>
    <w:p w14:paraId="66BC6ED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import Carousel from 'react-bootstrap/Carousel'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;</w:t>
      </w:r>
    </w:p>
    <w:p w14:paraId="65F6496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import 'bootstrap/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dist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css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/bootstrap.min.css';</w:t>
      </w:r>
    </w:p>
    <w:p w14:paraId="346A35C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699DF2D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const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MainContent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= () =&gt; {</w:t>
      </w:r>
    </w:p>
    <w:p w14:paraId="6B79793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return (</w:t>
      </w:r>
    </w:p>
    <w:p w14:paraId="2E2B464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&lt;main&gt;</w:t>
      </w:r>
    </w:p>
    <w:p w14:paraId="4D333CC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&lt;section id="home"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="section home-section"&gt;</w:t>
      </w:r>
    </w:p>
    <w:p w14:paraId="41AE655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</w:t>
      </w:r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 xml:space="preserve">&lt;Carousel </w:t>
      </w:r>
      <w:proofErr w:type="spellStart"/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="carousel" interval</w:t>
      </w:r>
      <w:proofErr w:type="gramStart"/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={</w:t>
      </w:r>
      <w:proofErr w:type="gramEnd"/>
      <w:r w:rsidRPr="00EB300D">
        <w:rPr>
          <w:rFonts w:ascii="Courier New" w:eastAsia="Times New Roman" w:hAnsi="Courier New" w:cs="Courier New"/>
          <w:b/>
          <w:bCs/>
          <w:color w:val="auto"/>
          <w:lang w:val="en-US" w:eastAsia="pt-BR"/>
        </w:rPr>
        <w:t>5000}&gt;</w:t>
      </w:r>
    </w:p>
    <w:p w14:paraId="5A73BC4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250A2C8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="d-block carousel-image"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={image1} alt="First slide" /&gt;</w:t>
      </w:r>
    </w:p>
    <w:p w14:paraId="125A4CB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2D3E125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4152C29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="d-block carousel-image"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={image2} alt="Second slide" /&gt;</w:t>
      </w:r>
    </w:p>
    <w:p w14:paraId="1EFEED2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34DD892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31E4552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="d-block carousel-image"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={image3} alt="Third slide" /&gt;</w:t>
      </w:r>
    </w:p>
    <w:p w14:paraId="1FA439F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Carousel.Item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7A4FE54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Carousel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661B07D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&lt;h1&gt;Importância da Preservação Ambiental&lt;/h1&gt;</w:t>
      </w:r>
    </w:p>
    <w:p w14:paraId="3608AE7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&lt;p&gt;A preservação do meio ambiente é essencial...&lt;/p&gt;</w:t>
      </w:r>
    </w:p>
    <w:p w14:paraId="061A635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&lt;/section&gt;</w:t>
      </w:r>
    </w:p>
    <w:p w14:paraId="3D613B4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&lt;section id="about"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="section about-section"&gt;</w:t>
      </w:r>
    </w:p>
    <w:p w14:paraId="562CABC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&lt;h2&gt;Sobre Nós&lt;/h2&gt;</w:t>
      </w:r>
    </w:p>
    <w:p w14:paraId="0AC6AA9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&lt;p&gt;Nós somos uma organização dedicada à preservação ambiental...&lt;/p&gt;</w:t>
      </w:r>
    </w:p>
    <w:p w14:paraId="028C212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&lt;/section&gt;</w:t>
      </w:r>
    </w:p>
    <w:p w14:paraId="54E0A00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&lt;section id="services"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="section services-section"&gt;</w:t>
      </w:r>
    </w:p>
    <w:p w14:paraId="4867CB4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&lt;h2&gt;Serviços&lt;/h2&gt;</w:t>
      </w:r>
    </w:p>
    <w:p w14:paraId="50EDCC5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&lt;p&gt;Oferecemos uma variedade de serviços...&lt;/p&gt;</w:t>
      </w:r>
    </w:p>
    <w:p w14:paraId="4DC4066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&lt;/section&gt;</w:t>
      </w:r>
    </w:p>
    <w:p w14:paraId="7435B7F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&lt;section id="contact"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="section contact-section"&gt;</w:t>
      </w:r>
    </w:p>
    <w:p w14:paraId="4BDF5AD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&lt;h2&gt;Contato&lt;/h2&gt;</w:t>
      </w:r>
    </w:p>
    <w:p w14:paraId="52ABE6E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&lt;p&gt;Entre em contato conosco para saber mais...&lt;/p&gt;</w:t>
      </w:r>
    </w:p>
    <w:p w14:paraId="27C62A1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&lt;form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="contact-form"&gt;</w:t>
      </w:r>
    </w:p>
    <w:p w14:paraId="7849D66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="form-group"&gt;</w:t>
      </w:r>
    </w:p>
    <w:p w14:paraId="43B3E92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&lt;label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htmlFor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firstName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"&gt;Nome:&lt;/label&gt;</w:t>
      </w:r>
    </w:p>
    <w:p w14:paraId="6804DAE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&lt;input type="text" id="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firstName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 name="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firstName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 required /&gt;</w:t>
      </w:r>
    </w:p>
    <w:p w14:paraId="1D4DD5C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&lt;/div&gt;</w:t>
      </w:r>
    </w:p>
    <w:p w14:paraId="4E0F570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="form-group"&gt;</w:t>
      </w:r>
    </w:p>
    <w:p w14:paraId="3D89E38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&lt;label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htmlFor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lastName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Sobrenome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:&lt;/label&gt;</w:t>
      </w:r>
    </w:p>
    <w:p w14:paraId="6DE9CEC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&lt;input type="text" id="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lastName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 name="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lastName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 required /&gt;</w:t>
      </w:r>
    </w:p>
    <w:p w14:paraId="3DADF53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&lt;/div&gt;</w:t>
      </w:r>
    </w:p>
    <w:p w14:paraId="55A4376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="form-group"&gt;</w:t>
      </w:r>
    </w:p>
    <w:p w14:paraId="17EF86F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&lt;label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htmlFor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="email"&gt;E-mail:&lt;/label&gt;</w:t>
      </w:r>
    </w:p>
    <w:p w14:paraId="5B19DCA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&lt;input type="email" id="email" name="email" required /&gt;</w:t>
      </w:r>
    </w:p>
    <w:p w14:paraId="0A3265C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&lt;/div&gt;</w:t>
      </w:r>
    </w:p>
    <w:p w14:paraId="4A777A3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="form-group"&gt;</w:t>
      </w:r>
    </w:p>
    <w:p w14:paraId="649800D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label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htmlFor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message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"&gt;Mensagem:&lt;/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label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&gt;</w:t>
      </w:r>
    </w:p>
    <w:p w14:paraId="3665442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textarea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id="message" name="message" required&gt;&lt;/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textarea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65F42BF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&lt;/div&gt;</w:t>
      </w:r>
    </w:p>
    <w:p w14:paraId="634670A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&lt;button type="submit"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="submit-button"&gt;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Enviar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&lt;/button&gt;</w:t>
      </w:r>
    </w:p>
    <w:p w14:paraId="205B8D2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&lt;/form&gt;</w:t>
      </w:r>
    </w:p>
    <w:p w14:paraId="7343FC7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&lt;/section&gt;</w:t>
      </w:r>
    </w:p>
    <w:p w14:paraId="123A655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&lt;section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="images-section"&gt;</w:t>
      </w:r>
    </w:p>
    <w:p w14:paraId="654F505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&lt;h2&gt;Imagens Relacionadas ao Meio Ambiente&lt;/h2&gt;</w:t>
      </w:r>
    </w:p>
    <w:p w14:paraId="2ECAE6B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="images-container"&gt;</w:t>
      </w:r>
    </w:p>
    <w:p w14:paraId="3902AA2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={image1} alt="Environmental Image 1"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="flex-image" /&gt;</w:t>
      </w:r>
    </w:p>
    <w:p w14:paraId="3646EE5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={image2} alt="Environmental Image 2"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="flex-image" /&gt;</w:t>
      </w:r>
    </w:p>
    <w:p w14:paraId="5A334F3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={image3} alt="Environmental Image 3"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="flex-image" /&gt;</w:t>
      </w:r>
    </w:p>
    <w:p w14:paraId="7D7293E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img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src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={image4} alt="Environmental Image 4"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="flex-image" /&gt;</w:t>
      </w:r>
    </w:p>
    <w:p w14:paraId="2FA0AAC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&lt;/div&gt;</w:t>
      </w:r>
    </w:p>
    <w:p w14:paraId="41C3A3F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&lt;/section&gt;</w:t>
      </w:r>
    </w:p>
    <w:p w14:paraId="09767CF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section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additional-content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"&gt;</w:t>
      </w:r>
    </w:p>
    <w:p w14:paraId="21A4229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&lt;h2&gt;Ações para Preservar o Meio Ambiente&lt;/h2&gt;</w:t>
      </w:r>
    </w:p>
    <w:p w14:paraId="30CEAF3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&lt;p&gt;Existem várias ações que podemos adotar...&lt;/p&gt;</w:t>
      </w:r>
    </w:p>
    <w:p w14:paraId="04241CE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&lt;/section&gt;</w:t>
      </w:r>
    </w:p>
    <w:p w14:paraId="7875C0E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&lt;/main&gt;</w:t>
      </w:r>
    </w:p>
    <w:p w14:paraId="587648D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);</w:t>
      </w:r>
    </w:p>
    <w:p w14:paraId="4CD541B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};</w:t>
      </w:r>
    </w:p>
    <w:p w14:paraId="2C47BD2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572FBA82" w14:textId="2532E64C" w:rsid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export default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MainContent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;</w:t>
      </w:r>
    </w:p>
    <w:p w14:paraId="2CB9C84E" w14:textId="77777777" w:rsidR="00EB300D" w:rsidRDefault="00EB300D">
      <w:pPr>
        <w:rPr>
          <w:rFonts w:ascii="Courier New" w:eastAsia="Times New Roman" w:hAnsi="Courier New" w:cs="Courier New"/>
          <w:color w:val="auto"/>
          <w:lang w:val="en-US" w:eastAsia="pt-BR"/>
        </w:rPr>
      </w:pPr>
      <w:r>
        <w:rPr>
          <w:rFonts w:ascii="Courier New" w:eastAsia="Times New Roman" w:hAnsi="Courier New" w:cs="Courier New"/>
          <w:color w:val="auto"/>
          <w:lang w:val="en-US" w:eastAsia="pt-BR"/>
        </w:rPr>
        <w:br w:type="page"/>
      </w:r>
    </w:p>
    <w:p w14:paraId="24F9FB8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5D13026A" w14:textId="77777777" w:rsidR="00EB300D" w:rsidRPr="00EB300D" w:rsidRDefault="00EB300D" w:rsidP="00EB3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MainContent.css:</w:t>
      </w:r>
    </w:p>
    <w:p w14:paraId="5EE260F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.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carousel</w:t>
      </w:r>
      <w:proofErr w:type="spellEnd"/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{</w:t>
      </w:r>
    </w:p>
    <w:p w14:paraId="2DADDC4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margin-bottom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20px;</w:t>
      </w:r>
    </w:p>
    <w:p w14:paraId="01E7C09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}</w:t>
      </w:r>
    </w:p>
    <w:p w14:paraId="32D4614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18A4EDB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.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carousel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-image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{</w:t>
      </w:r>
    </w:p>
    <w:p w14:paraId="0A41295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height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300px; /*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Diminuir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a altura das imagens do carrossel */</w:t>
      </w:r>
    </w:p>
    <w:p w14:paraId="00DB41C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width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80%; /*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Diminuir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a largura das imagens do carrossel */</w:t>
      </w:r>
    </w:p>
    <w:p w14:paraId="7678177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margin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0 auto; /*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Centralizar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as imagens do carrossel */</w:t>
      </w:r>
    </w:p>
    <w:p w14:paraId="7829CAD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object-fit: cover;</w:t>
      </w:r>
    </w:p>
    <w:p w14:paraId="765844F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335BB3D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600F2AC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.contact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-section,</w:t>
      </w:r>
    </w:p>
    <w:p w14:paraId="40E8EEC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.home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-section,</w:t>
      </w:r>
    </w:p>
    <w:p w14:paraId="431E3ED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.about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-section,</w:t>
      </w:r>
    </w:p>
    <w:p w14:paraId="7A5E589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.services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-section {</w:t>
      </w:r>
    </w:p>
    <w:p w14:paraId="1079441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background-color: white; /* Fundo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branco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*/</w:t>
      </w:r>
    </w:p>
    <w:p w14:paraId="1735F8D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#333; /* Cor do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texto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*/</w:t>
      </w:r>
    </w:p>
    <w:p w14:paraId="0C989C8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padding: 40px;</w:t>
      </w:r>
    </w:p>
    <w:p w14:paraId="55B914D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margin-bottom: 20px;</w:t>
      </w:r>
    </w:p>
    <w:p w14:paraId="386198B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border-radius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10px;</w:t>
      </w:r>
    </w:p>
    <w:p w14:paraId="132C235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box-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shadow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0 4px 8px </w:t>
      </w:r>
      <w:proofErr w:type="spellStart"/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rgba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0, 0, 0, 0.1); /* Sombra leve */</w:t>
      </w:r>
    </w:p>
    <w:p w14:paraId="1F553E7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244A1DF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A6D6D0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.additional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-content {</w:t>
      </w:r>
    </w:p>
    <w:p w14:paraId="62FD1BA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text-align: left;</w:t>
      </w:r>
    </w:p>
    <w:p w14:paraId="231BD68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max-width: 800px;</w:t>
      </w:r>
    </w:p>
    <w:p w14:paraId="7E00C2B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margin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40px auto;</w:t>
      </w:r>
    </w:p>
    <w:p w14:paraId="7E3BCF7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padding-bottom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100px; /* Espaço adicional para o rodapé */</w:t>
      </w:r>
    </w:p>
    <w:p w14:paraId="5793A79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5690C96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0B8A8EA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h1, h2 {</w:t>
      </w:r>
    </w:p>
    <w:p w14:paraId="5D8FF65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#2e7d32;</w:t>
      </w:r>
    </w:p>
    <w:p w14:paraId="76EA0E4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margin-bottom: 20px;</w:t>
      </w:r>
    </w:p>
    <w:p w14:paraId="0C323C6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font-weight: 600;</w:t>
      </w:r>
    </w:p>
    <w:p w14:paraId="7E44962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2840783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C506BC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p {</w:t>
      </w:r>
    </w:p>
    <w:p w14:paraId="4443D26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margin-bottom: 20px;</w:t>
      </w:r>
    </w:p>
    <w:p w14:paraId="78EB0E0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line-height: 1.6;</w:t>
      </w:r>
    </w:p>
    <w:p w14:paraId="6C86429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75B5741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D33A37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ul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{</w:t>
      </w:r>
    </w:p>
    <w:p w14:paraId="5112277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list-style-type: disc;</w:t>
      </w:r>
    </w:p>
    <w:p w14:paraId="40805B3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padding-left: 20px;</w:t>
      </w:r>
    </w:p>
    <w:p w14:paraId="1738312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1C2C61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083726A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ul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li {</w:t>
      </w:r>
    </w:p>
    <w:p w14:paraId="46D349A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margin-bottom: 10px;</w:t>
      </w:r>
    </w:p>
    <w:p w14:paraId="32BE971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54B62E8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6C23081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.images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-container {</w:t>
      </w:r>
    </w:p>
    <w:p w14:paraId="16F9620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display: flex;</w:t>
      </w:r>
    </w:p>
    <w:p w14:paraId="78323EB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flex-wrap: wrap;</w:t>
      </w:r>
    </w:p>
    <w:p w14:paraId="3A9DF29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justify-content: space-around;</w:t>
      </w:r>
    </w:p>
    <w:p w14:paraId="586F5BB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gap: 20px;</w:t>
      </w:r>
    </w:p>
    <w:p w14:paraId="431F9BA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}</w:t>
      </w:r>
    </w:p>
    <w:p w14:paraId="2EA2694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27AC761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.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flex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-image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{</w:t>
      </w:r>
    </w:p>
    <w:p w14:paraId="1E3B594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width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100%;</w:t>
      </w:r>
    </w:p>
    <w:p w14:paraId="65DBC09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max-width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250px; /*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Aumentar</w:t>
      </w:r>
      <w:proofErr w:type="gram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o tamanho máximo das imagens */</w:t>
      </w:r>
    </w:p>
    <w:p w14:paraId="3A795B7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height: auto;</w:t>
      </w:r>
    </w:p>
    <w:p w14:paraId="5CB6DDE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border-radius: 10px;</w:t>
      </w:r>
    </w:p>
    <w:p w14:paraId="6E6C333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box-shadow: 0 4px 8px </w:t>
      </w:r>
      <w:proofErr w:type="spellStart"/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rgba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0, 0, 0, 0.2);</w:t>
      </w:r>
    </w:p>
    <w:p w14:paraId="47F6DE8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transition: transform 0.3s, box-shadow 0.3s;</w:t>
      </w:r>
    </w:p>
    <w:p w14:paraId="64C4284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544A04F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36AD0AB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flex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-image:hover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{</w:t>
      </w:r>
    </w:p>
    <w:p w14:paraId="277FDA0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transform: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scale(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1.05);</w:t>
      </w:r>
    </w:p>
    <w:p w14:paraId="6EDD15F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box-shadow: 0 8px 16px </w:t>
      </w:r>
      <w:proofErr w:type="spellStart"/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rgba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0, 0, 0, 0.3);</w:t>
      </w:r>
    </w:p>
    <w:p w14:paraId="329F83A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2C89C9F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3D16336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.contact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-form {</w:t>
      </w:r>
    </w:p>
    <w:p w14:paraId="17BF612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display: flex;</w:t>
      </w:r>
    </w:p>
    <w:p w14:paraId="23FF8B8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flex-direction: column;</w:t>
      </w:r>
    </w:p>
    <w:p w14:paraId="1D98C33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gap: 20px;</w:t>
      </w:r>
    </w:p>
    <w:p w14:paraId="0886C50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align-items: center;</w:t>
      </w:r>
    </w:p>
    <w:p w14:paraId="3541EE3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3D5CAF2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27B8A96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.form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-group {</w:t>
      </w:r>
    </w:p>
    <w:p w14:paraId="7248021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width: 100%;</w:t>
      </w:r>
    </w:p>
    <w:p w14:paraId="4F857AE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max-width: 500px;</w:t>
      </w:r>
    </w:p>
    <w:p w14:paraId="4EC9F46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34B2A5A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489F06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.form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-group label {</w:t>
      </w:r>
    </w:p>
    <w:p w14:paraId="7AD7849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display: block;</w:t>
      </w:r>
    </w:p>
    <w:p w14:paraId="390770E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margin-bottom: 5px;</w:t>
      </w:r>
    </w:p>
    <w:p w14:paraId="6D82F6C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#2e7d32;</w:t>
      </w:r>
    </w:p>
    <w:p w14:paraId="544123B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20479B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60BDADC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.form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-group input,</w:t>
      </w:r>
    </w:p>
    <w:p w14:paraId="67C09EC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.form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-group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textarea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{</w:t>
      </w:r>
    </w:p>
    <w:p w14:paraId="63974EC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width: 100%;</w:t>
      </w:r>
    </w:p>
    <w:p w14:paraId="3EB6A52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padding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: 10px;</w:t>
      </w:r>
    </w:p>
    <w:p w14:paraId="7FEB8A9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border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: 1px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solid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#ccc; /* Borda cinza clara */</w:t>
      </w:r>
    </w:p>
    <w:p w14:paraId="0A3165A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border-radius: 5px;</w:t>
      </w:r>
    </w:p>
    <w:p w14:paraId="24158F9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font-size: 16px;</w:t>
      </w:r>
    </w:p>
    <w:p w14:paraId="6A313D4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7E0804C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14AC7DD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.submit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-button {</w:t>
      </w:r>
    </w:p>
    <w:p w14:paraId="3865886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padding: 10px 20px;</w:t>
      </w:r>
    </w:p>
    <w:p w14:paraId="2A2E168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background-color: #1b5e20;</w:t>
      </w:r>
    </w:p>
    <w:p w14:paraId="45232DB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white;</w:t>
      </w:r>
    </w:p>
    <w:p w14:paraId="719D4B7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border: none;</w:t>
      </w:r>
    </w:p>
    <w:p w14:paraId="3A654F2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border-radius: 5px;</w:t>
      </w:r>
    </w:p>
    <w:p w14:paraId="5B9B52A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cursor: pointer;</w:t>
      </w:r>
    </w:p>
    <w:p w14:paraId="70BFB52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transition: background-color 0.3s, transform 0.3s;</w:t>
      </w:r>
    </w:p>
    <w:p w14:paraId="059662A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font-size: 16px;</w:t>
      </w:r>
    </w:p>
    <w:p w14:paraId="755287E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7A3401A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38305CF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submit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-button:hover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{</w:t>
      </w:r>
    </w:p>
    <w:p w14:paraId="326BBFA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background-color: #ffcc00;</w:t>
      </w:r>
    </w:p>
    <w:p w14:paraId="6AA46BE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#2e7d32;</w:t>
      </w:r>
    </w:p>
    <w:p w14:paraId="40CBFE3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transform: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scale(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1.05);</w:t>
      </w:r>
    </w:p>
    <w:p w14:paraId="6CE37B0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DF2FA6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1D7E2DC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footer {</w:t>
      </w:r>
    </w:p>
    <w:p w14:paraId="0CAFAAE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padding: 20px;</w:t>
      </w:r>
    </w:p>
    <w:p w14:paraId="4A3B1CF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background-color: #2e7d32; /* Fundo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verde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*/</w:t>
      </w:r>
    </w:p>
    <w:p w14:paraId="58D2A4B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white;</w:t>
      </w:r>
    </w:p>
    <w:p w14:paraId="2405E5C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text-align: center;</w:t>
      </w:r>
    </w:p>
    <w:p w14:paraId="114D19A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position: fixed;</w:t>
      </w:r>
    </w:p>
    <w:p w14:paraId="55DECA8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width: 100%;</w:t>
      </w:r>
    </w:p>
    <w:p w14:paraId="5F0C7E3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bottom: 0;</w:t>
      </w:r>
    </w:p>
    <w:p w14:paraId="7D53411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box-shadow: 0 -2px 4px </w:t>
      </w:r>
      <w:proofErr w:type="spellStart"/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rgba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0, 0, 0, 0.1);</w:t>
      </w:r>
    </w:p>
    <w:p w14:paraId="7DF5479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45C8D1F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42B9D5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{</w:t>
      </w:r>
    </w:p>
    <w:p w14:paraId="583EE2D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margin-top: 10px;</w:t>
      </w:r>
    </w:p>
    <w:p w14:paraId="7F908D8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79305F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0E594B0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a {</w:t>
      </w:r>
    </w:p>
    <w:p w14:paraId="129FDAA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white;</w:t>
      </w:r>
    </w:p>
    <w:p w14:paraId="1995133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margin: 0 10px;</w:t>
      </w:r>
    </w:p>
    <w:p w14:paraId="070EDBD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font-size: 24px;</w:t>
      </w:r>
    </w:p>
    <w:p w14:paraId="60142C5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transition: color 0.3s;</w:t>
      </w:r>
    </w:p>
    <w:p w14:paraId="00F67ED2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0B6BF70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47EFF4D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a:hover {</w:t>
      </w:r>
    </w:p>
    <w:p w14:paraId="5B90139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color: #ffcc00; /* Cor de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hover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(amarelo) */</w:t>
      </w:r>
    </w:p>
    <w:p w14:paraId="414D3ECF" w14:textId="6603E467" w:rsid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}</w:t>
      </w:r>
    </w:p>
    <w:p w14:paraId="1128D1C3" w14:textId="50911125" w:rsidR="00EB300D" w:rsidRPr="00EB300D" w:rsidRDefault="00EB300D" w:rsidP="00EB300D">
      <w:pPr>
        <w:rPr>
          <w:rFonts w:ascii="Courier New" w:eastAsia="Times New Roman" w:hAnsi="Courier New" w:cs="Courier New"/>
          <w:color w:val="auto"/>
          <w:lang w:val="pt-BR" w:eastAsia="pt-BR"/>
        </w:rPr>
      </w:pPr>
      <w:r>
        <w:rPr>
          <w:rFonts w:ascii="Courier New" w:eastAsia="Times New Roman" w:hAnsi="Courier New" w:cs="Courier New"/>
          <w:color w:val="auto"/>
          <w:lang w:val="pt-BR" w:eastAsia="pt-BR"/>
        </w:rPr>
        <w:br w:type="page"/>
      </w:r>
    </w:p>
    <w:p w14:paraId="4B6F5DB2" w14:textId="77777777" w:rsidR="00EB300D" w:rsidRPr="00EB300D" w:rsidRDefault="00EB300D" w:rsidP="00EB3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Footer.js:</w:t>
      </w:r>
    </w:p>
    <w:p w14:paraId="525150E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import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React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from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'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react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';</w:t>
      </w:r>
    </w:p>
    <w:p w14:paraId="149A5FB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import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'@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fortawesome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fontawesome-free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css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/all.min.css';</w:t>
      </w:r>
    </w:p>
    <w:p w14:paraId="01563A6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import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'./Footer.css';</w:t>
      </w:r>
    </w:p>
    <w:p w14:paraId="640C771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4D415AC3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const Footer = () =&gt; {</w:t>
      </w:r>
    </w:p>
    <w:p w14:paraId="5F43D2F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return (</w:t>
      </w:r>
    </w:p>
    <w:p w14:paraId="4802202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&lt;footer&gt;</w:t>
      </w:r>
    </w:p>
    <w:p w14:paraId="1499709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&lt;p&gt;&amp;copy; 2024 Your Company. All rights </w:t>
      </w: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reserved.&lt;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/p&gt;</w:t>
      </w:r>
    </w:p>
    <w:p w14:paraId="5D81D9B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&lt;div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="social-icons"&gt;</w:t>
      </w:r>
    </w:p>
    <w:p w14:paraId="598A923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&lt;a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href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="https://www.linkedin.com" target="_blank"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noopener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noreferrer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</w:t>
      </w:r>
    </w:p>
    <w:p w14:paraId="3418BD3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="fab fa-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linkedin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341FFAB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&lt;/a&gt;</w:t>
      </w:r>
    </w:p>
    <w:p w14:paraId="49E305F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&lt;a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href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="https://www.instagram.com" target="_blank"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noopener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noreferrer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</w:t>
      </w:r>
    </w:p>
    <w:p w14:paraId="2569B93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&lt;i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fab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fa-instagram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"&gt;&lt;/i&gt;</w:t>
      </w:r>
    </w:p>
    <w:p w14:paraId="63F43C7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       </w:t>
      </w: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&lt;/a&gt;</w:t>
      </w:r>
    </w:p>
    <w:p w14:paraId="2BBF886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&lt;a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href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="https://www.facebook.com" target="_blank"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rel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noopener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noreferrer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</w:t>
      </w:r>
    </w:p>
    <w:p w14:paraId="6DDFB61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  &lt;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className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="fab fa-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facebook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"&gt;&lt;/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i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&gt;</w:t>
      </w:r>
    </w:p>
    <w:p w14:paraId="3A59B42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  &lt;/a&gt;</w:t>
      </w:r>
    </w:p>
    <w:p w14:paraId="1E60F25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  &lt;/div&gt;</w:t>
      </w:r>
    </w:p>
    <w:p w14:paraId="083DD9F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  &lt;/footer&gt;</w:t>
      </w:r>
    </w:p>
    <w:p w14:paraId="47DF6A7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);</w:t>
      </w:r>
    </w:p>
    <w:p w14:paraId="6105191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};</w:t>
      </w:r>
    </w:p>
    <w:p w14:paraId="1BA1A0B1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229E6564" w14:textId="5C4D4F93" w:rsidR="00C9525F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export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default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Footer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;</w:t>
      </w:r>
    </w:p>
    <w:p w14:paraId="5AA08CFB" w14:textId="23A9239E" w:rsidR="00EB300D" w:rsidRPr="00EB300D" w:rsidRDefault="00C9525F" w:rsidP="00C9525F">
      <w:pPr>
        <w:rPr>
          <w:rFonts w:ascii="Courier New" w:eastAsia="Times New Roman" w:hAnsi="Courier New" w:cs="Courier New"/>
          <w:color w:val="auto"/>
          <w:lang w:val="pt-BR" w:eastAsia="pt-BR"/>
        </w:rPr>
      </w:pPr>
      <w:r>
        <w:rPr>
          <w:rFonts w:ascii="Courier New" w:eastAsia="Times New Roman" w:hAnsi="Courier New" w:cs="Courier New"/>
          <w:color w:val="auto"/>
          <w:lang w:val="pt-BR" w:eastAsia="pt-BR"/>
        </w:rPr>
        <w:br w:type="page"/>
      </w:r>
    </w:p>
    <w:p w14:paraId="31A484EC" w14:textId="77777777" w:rsidR="00EB300D" w:rsidRPr="00EB300D" w:rsidRDefault="00EB300D" w:rsidP="00EB3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Footer.css:</w:t>
      </w:r>
    </w:p>
    <w:p w14:paraId="617D115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footer {</w:t>
      </w:r>
    </w:p>
    <w:p w14:paraId="160FB8BC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padding: 20px;</w:t>
      </w:r>
    </w:p>
    <w:p w14:paraId="742ED49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background-color: #2e7d32; /* Fundo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verde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*/</w:t>
      </w:r>
    </w:p>
    <w:p w14:paraId="439FA6D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white;</w:t>
      </w:r>
    </w:p>
    <w:p w14:paraId="5ECF455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text-align: center;</w:t>
      </w:r>
    </w:p>
    <w:p w14:paraId="50A3006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position: fixed;</w:t>
      </w:r>
    </w:p>
    <w:p w14:paraId="1853504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width: 100%;</w:t>
      </w:r>
    </w:p>
    <w:p w14:paraId="4F3C6E7E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bottom: 0;</w:t>
      </w:r>
    </w:p>
    <w:p w14:paraId="5C67AD6A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box-shadow: 0 -2px 4px </w:t>
      </w:r>
      <w:proofErr w:type="spellStart"/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rgba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(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0, 0, 0, 0.1);</w:t>
      </w:r>
    </w:p>
    <w:p w14:paraId="1074ACF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71BC044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2EABD050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{</w:t>
      </w:r>
    </w:p>
    <w:p w14:paraId="10635E3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margin-top: 10px;</w:t>
      </w:r>
    </w:p>
    <w:p w14:paraId="4F220C9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6849E7ED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76535E97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a {</w:t>
      </w:r>
    </w:p>
    <w:p w14:paraId="7760AB7B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color: white;</w:t>
      </w:r>
    </w:p>
    <w:p w14:paraId="529F8BC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margin: 0 10px;</w:t>
      </w:r>
    </w:p>
    <w:p w14:paraId="4DC292D5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font-size: 24px;</w:t>
      </w:r>
    </w:p>
    <w:p w14:paraId="3C87D609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transition: color 0.3s;</w:t>
      </w:r>
    </w:p>
    <w:p w14:paraId="422AFD3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}</w:t>
      </w:r>
    </w:p>
    <w:p w14:paraId="06423BE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</w:p>
    <w:p w14:paraId="36008A26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en-US" w:eastAsia="pt-BR"/>
        </w:rPr>
      </w:pPr>
      <w:proofErr w:type="gramStart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.social</w:t>
      </w:r>
      <w:proofErr w:type="gramEnd"/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>-icons a:hover {</w:t>
      </w:r>
    </w:p>
    <w:p w14:paraId="4DC091FF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en-US" w:eastAsia="pt-BR"/>
        </w:rPr>
        <w:t xml:space="preserve">  </w:t>
      </w: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color: #ffcc00; /* Cor de </w:t>
      </w:r>
      <w:proofErr w:type="spellStart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hover</w:t>
      </w:r>
      <w:proofErr w:type="spellEnd"/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 xml:space="preserve"> (amarelo) */</w:t>
      </w:r>
    </w:p>
    <w:p w14:paraId="6FADB455" w14:textId="37E802B2" w:rsid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  <w:r w:rsidRPr="00EB300D">
        <w:rPr>
          <w:rFonts w:ascii="Courier New" w:eastAsia="Times New Roman" w:hAnsi="Courier New" w:cs="Courier New"/>
          <w:color w:val="auto"/>
          <w:lang w:val="pt-BR" w:eastAsia="pt-BR"/>
        </w:rPr>
        <w:t>}</w:t>
      </w:r>
    </w:p>
    <w:p w14:paraId="5ABC3710" w14:textId="77777777" w:rsidR="00EB300D" w:rsidRDefault="00EB300D">
      <w:pPr>
        <w:rPr>
          <w:rFonts w:ascii="Courier New" w:eastAsia="Times New Roman" w:hAnsi="Courier New" w:cs="Courier New"/>
          <w:color w:val="auto"/>
          <w:lang w:val="pt-BR" w:eastAsia="pt-BR"/>
        </w:rPr>
      </w:pPr>
      <w:r>
        <w:rPr>
          <w:rFonts w:ascii="Courier New" w:eastAsia="Times New Roman" w:hAnsi="Courier New" w:cs="Courier New"/>
          <w:color w:val="auto"/>
          <w:lang w:val="pt-BR" w:eastAsia="pt-BR"/>
        </w:rPr>
        <w:br w:type="page"/>
      </w:r>
    </w:p>
    <w:p w14:paraId="63B528B8" w14:textId="77777777" w:rsidR="00EB300D" w:rsidRPr="00EB300D" w:rsidRDefault="00EB300D" w:rsidP="00E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auto"/>
          <w:lang w:val="pt-BR" w:eastAsia="pt-BR"/>
        </w:rPr>
      </w:pPr>
    </w:p>
    <w:p w14:paraId="75EC12C4" w14:textId="287F0C04" w:rsidR="00EB300D" w:rsidRPr="00EB300D" w:rsidRDefault="00C9525F" w:rsidP="00EB300D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CONCLUSÃO</w:t>
      </w:r>
    </w:p>
    <w:p w14:paraId="5FF42D03" w14:textId="77777777" w:rsidR="00737ABB" w:rsidRDefault="00EB300D" w:rsidP="00EB300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 xml:space="preserve">Esta documentação cobre o desenvolvimento do projeto desde o </w:t>
      </w:r>
      <w:r w:rsidR="00E5414E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projeto</w:t>
      </w:r>
      <w:r w:rsidRPr="00EB300D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 xml:space="preserve"> inicial, levantamento de requisitos até a finalização do código. </w:t>
      </w:r>
    </w:p>
    <w:p w14:paraId="1B2E5FBE" w14:textId="77777777" w:rsidR="00737ABB" w:rsidRDefault="00EB300D" w:rsidP="00EB300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 xml:space="preserve">A página web foi projetada para ser moderna, responsiva e informativa, promovendo a importância da preservação ambiental. </w:t>
      </w:r>
    </w:p>
    <w:p w14:paraId="7C98ED00" w14:textId="356FC03B" w:rsidR="00EB300D" w:rsidRPr="00EB300D" w:rsidRDefault="00EB300D" w:rsidP="00EB300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EB300D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As seções estão bem definidas, com um carrossel de imagens na seção principal, informações sobre a organização, serviços detalhados, e um formulário de contato funcional. O rodapé inclui links para redes sociais, assegurando uma experiência completa para os usuários.</w:t>
      </w:r>
    </w:p>
    <w:p w14:paraId="52C3DC90" w14:textId="64A7EB14" w:rsidR="00EB300D" w:rsidRDefault="00EB300D">
      <w:pPr>
        <w:rPr>
          <w:rFonts w:asciiTheme="majorHAnsi" w:eastAsiaTheme="majorEastAsia" w:hAnsiTheme="majorHAnsi" w:cstheme="majorBidi"/>
          <w:color w:val="00A0B8" w:themeColor="accent1"/>
          <w:sz w:val="30"/>
          <w:lang w:val="pt-BR"/>
        </w:rPr>
      </w:pPr>
    </w:p>
    <w:p w14:paraId="0B15F6C0" w14:textId="77777777" w:rsidR="00F77F69" w:rsidRDefault="00F77F69" w:rsidP="009B5A2B">
      <w:pPr>
        <w:pStyle w:val="ttulo1"/>
        <w:spacing w:before="0" w:line="240" w:lineRule="auto"/>
        <w:rPr>
          <w:lang w:val="pt-BR"/>
        </w:rPr>
      </w:pPr>
    </w:p>
    <w:p w14:paraId="404268D4" w14:textId="5AB5CD9F" w:rsidR="00774605" w:rsidRDefault="00774605">
      <w:pP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sectPr w:rsidR="00774605" w:rsidSect="0061719E">
      <w:footerReference w:type="default" r:id="rId11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B6F0C" w14:textId="77777777" w:rsidR="00641675" w:rsidRDefault="00641675">
      <w:pPr>
        <w:spacing w:before="0" w:after="0" w:line="240" w:lineRule="auto"/>
      </w:pPr>
      <w:r>
        <w:separator/>
      </w:r>
    </w:p>
  </w:endnote>
  <w:endnote w:type="continuationSeparator" w:id="0">
    <w:p w14:paraId="2AD27C54" w14:textId="77777777" w:rsidR="00641675" w:rsidRDefault="00641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7B4E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E6287" w14:textId="77777777" w:rsidR="00641675" w:rsidRDefault="00641675">
      <w:pPr>
        <w:spacing w:before="0" w:after="0" w:line="240" w:lineRule="auto"/>
      </w:pPr>
      <w:r>
        <w:separator/>
      </w:r>
    </w:p>
  </w:footnote>
  <w:footnote w:type="continuationSeparator" w:id="0">
    <w:p w14:paraId="7513C8CD" w14:textId="77777777" w:rsidR="00641675" w:rsidRDefault="006416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7C04E5"/>
    <w:multiLevelType w:val="multilevel"/>
    <w:tmpl w:val="DF0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A4655"/>
    <w:multiLevelType w:val="multilevel"/>
    <w:tmpl w:val="D77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19D4"/>
    <w:multiLevelType w:val="hybridMultilevel"/>
    <w:tmpl w:val="11DA3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950C8"/>
    <w:multiLevelType w:val="multilevel"/>
    <w:tmpl w:val="9E0E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1EB3"/>
    <w:multiLevelType w:val="multilevel"/>
    <w:tmpl w:val="ED7C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597117">
    <w:abstractNumId w:val="1"/>
  </w:num>
  <w:num w:numId="2" w16cid:durableId="1983273515">
    <w:abstractNumId w:val="1"/>
  </w:num>
  <w:num w:numId="3" w16cid:durableId="2042390480">
    <w:abstractNumId w:val="0"/>
  </w:num>
  <w:num w:numId="4" w16cid:durableId="354356689">
    <w:abstractNumId w:val="0"/>
  </w:num>
  <w:num w:numId="5" w16cid:durableId="1306009843">
    <w:abstractNumId w:val="1"/>
  </w:num>
  <w:num w:numId="6" w16cid:durableId="1299724858">
    <w:abstractNumId w:val="0"/>
  </w:num>
  <w:num w:numId="7" w16cid:durableId="824735793">
    <w:abstractNumId w:val="3"/>
  </w:num>
  <w:num w:numId="8" w16cid:durableId="892427520">
    <w:abstractNumId w:val="6"/>
  </w:num>
  <w:num w:numId="9" w16cid:durableId="1094322795">
    <w:abstractNumId w:val="2"/>
  </w:num>
  <w:num w:numId="10" w16cid:durableId="747850323">
    <w:abstractNumId w:val="4"/>
  </w:num>
  <w:num w:numId="11" w16cid:durableId="243222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AD"/>
    <w:rsid w:val="00064647"/>
    <w:rsid w:val="00214EB1"/>
    <w:rsid w:val="002768D8"/>
    <w:rsid w:val="003039AD"/>
    <w:rsid w:val="004028C9"/>
    <w:rsid w:val="0061719E"/>
    <w:rsid w:val="00633654"/>
    <w:rsid w:val="00641675"/>
    <w:rsid w:val="006A4B3B"/>
    <w:rsid w:val="00737ABB"/>
    <w:rsid w:val="00745048"/>
    <w:rsid w:val="00774605"/>
    <w:rsid w:val="007B1F17"/>
    <w:rsid w:val="009B5A2B"/>
    <w:rsid w:val="009D68E2"/>
    <w:rsid w:val="00C01B56"/>
    <w:rsid w:val="00C9525F"/>
    <w:rsid w:val="00CE0875"/>
    <w:rsid w:val="00CF1657"/>
    <w:rsid w:val="00D27635"/>
    <w:rsid w:val="00DC6E89"/>
    <w:rsid w:val="00E5414E"/>
    <w:rsid w:val="00EB300D"/>
    <w:rsid w:val="00F02FE0"/>
    <w:rsid w:val="00F77F69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D084B"/>
  <w15:docId w15:val="{FCB44C56-D3B4-4C43-AF94-B8F30961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Fontepargpadr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Fontepargpadr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Fontepargpadr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7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junho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14</TotalTime>
  <Pages>1</Pages>
  <Words>1268</Words>
  <Characters>6849</Characters>
  <Application>Microsoft Office Word</Application>
  <DocSecurity>0</DocSecurity>
  <Lines>57</Lines>
  <Paragraphs>16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12" baseType="lpstr">
      <vt:lpstr/>
      <vt:lpstr>&lt;Comece Imediatamente</vt:lpstr>
      <vt:lpstr>Embeleze</vt:lpstr>
      <vt:lpstr>Dê o Toque Final</vt:lpstr>
      <vt:lpstr>    Adicione um Índice</vt:lpstr>
      <vt:lpstr>    Adicione uma Bibliografia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WEB</dc:title>
  <dc:subject>aPRESENTAÇÃO fINAL</dc:subject>
  <dc:creator>Luciano de Souza e Silva</dc:creator>
  <cp:keywords>Web Designer – Front-End</cp:keywords>
  <cp:lastModifiedBy>Luciano De Souza E Silva</cp:lastModifiedBy>
  <cp:revision>10</cp:revision>
  <cp:lastPrinted>2024-06-28T15:17:00Z</cp:lastPrinted>
  <dcterms:created xsi:type="dcterms:W3CDTF">2024-06-28T14:19:00Z</dcterms:created>
  <dcterms:modified xsi:type="dcterms:W3CDTF">2024-06-28T15:18:00Z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