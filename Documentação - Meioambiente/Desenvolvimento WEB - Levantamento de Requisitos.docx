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57F69FBB" w14:textId="1CEC6702" w:rsidR="002768D8" w:rsidRDefault="002768D8">
          <w:pPr>
            <w:pStyle w:val="SemEspaos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EF170EE" wp14:editId="7352FD1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5370F" w14:textId="16D21F76" w:rsidR="002768D8" w:rsidRPr="009B5A2B" w:rsidRDefault="00000000">
                                <w:pPr>
                                  <w:pStyle w:val="InformaesdeContacto"/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Nome"/>
                                    <w:tag w:val=""/>
                                    <w:id w:val="771048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Luciano de Souza e Silva</w:t>
                                    </w:r>
                                  </w:sdtContent>
                                </w:sdt>
                                <w:r w:rsidR="002768D8" w:rsidRPr="009B5A2B"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Título de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Web Designer – Front-End</w:t>
                                    </w:r>
                                  </w:sdtContent>
                                </w:sdt>
                                <w:r w:rsidR="002768D8" w:rsidRPr="009B5A2B"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Data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junho de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F170E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AE5370F" w14:textId="16D21F76" w:rsidR="002768D8" w:rsidRPr="009B5A2B" w:rsidRDefault="00000000">
                          <w:pPr>
                            <w:pStyle w:val="InformaesdeContacto"/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Nome"/>
                              <w:tag w:val=""/>
                              <w:id w:val="771048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Luciano de Souza e Silva</w:t>
                              </w:r>
                            </w:sdtContent>
                          </w:sdt>
                          <w:r w:rsidR="002768D8" w:rsidRPr="009B5A2B"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Título de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Web Designer – Front-End</w:t>
                              </w:r>
                            </w:sdtContent>
                          </w:sdt>
                          <w:r w:rsidR="002768D8" w:rsidRPr="009B5A2B"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junho de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A99DF41" wp14:editId="6F876E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7621270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72"/>
                                    <w:szCs w:val="22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BE34352" w14:textId="0B9B67C1" w:rsidR="002768D8" w:rsidRPr="009B5A2B" w:rsidRDefault="00214EB1">
                                    <w:pPr>
                                      <w:pStyle w:val="Ttulo"/>
                                      <w:rPr>
                                        <w:sz w:val="72"/>
                                        <w:szCs w:val="22"/>
                                      </w:rPr>
                                    </w:pPr>
                                    <w:r w:rsidRPr="009B5A2B">
                                      <w:rPr>
                                        <w:color w:val="FF0000"/>
                                        <w:sz w:val="72"/>
                                        <w:szCs w:val="22"/>
                                      </w:rPr>
                                      <w:t>Desenvolvimento WEB</w:t>
                                    </w:r>
                                  </w:p>
                                </w:sdtContent>
                              </w:sdt>
                              <w:p w14:paraId="289A5038" w14:textId="22910586" w:rsidR="002768D8" w:rsidRPr="009B5A2B" w:rsidRDefault="00000000">
                                <w:pPr>
                                  <w:pStyle w:val="Subttulo"/>
                                  <w:rPr>
                                    <w:sz w:val="28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8"/>
                                      <w:szCs w:val="22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74605">
                                      <w:rPr>
                                        <w:color w:val="FF0000"/>
                                        <w:sz w:val="28"/>
                                        <w:szCs w:val="22"/>
                                      </w:rPr>
                                      <w:t>LEVANTAMENTO DE REQUISITOS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99DF41" id="Caixa de Texto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F0000"/>
                              <w:sz w:val="72"/>
                              <w:szCs w:val="22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E34352" w14:textId="0B9B67C1" w:rsidR="002768D8" w:rsidRPr="009B5A2B" w:rsidRDefault="00214EB1">
                              <w:pPr>
                                <w:pStyle w:val="Ttulo"/>
                                <w:rPr>
                                  <w:sz w:val="72"/>
                                  <w:szCs w:val="22"/>
                                </w:rPr>
                              </w:pPr>
                              <w:r w:rsidRPr="009B5A2B">
                                <w:rPr>
                                  <w:color w:val="FF0000"/>
                                  <w:sz w:val="72"/>
                                  <w:szCs w:val="22"/>
                                </w:rPr>
                                <w:t>Desenvolvimento WEB</w:t>
                              </w:r>
                            </w:p>
                          </w:sdtContent>
                        </w:sdt>
                        <w:p w14:paraId="289A5038" w14:textId="22910586" w:rsidR="002768D8" w:rsidRPr="009B5A2B" w:rsidRDefault="00000000">
                          <w:pPr>
                            <w:pStyle w:val="Subttulo"/>
                            <w:rPr>
                              <w:sz w:val="28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8"/>
                                <w:szCs w:val="22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74605">
                                <w:rPr>
                                  <w:color w:val="FF0000"/>
                                  <w:sz w:val="28"/>
                                  <w:szCs w:val="22"/>
                                </w:rPr>
                                <w:t>LEVANTAMENTO DE REQUISITOS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B5AA326" w14:textId="77777777" w:rsidR="002768D8" w:rsidRDefault="002768D8"/>
        <w:p w14:paraId="4F31B6F4" w14:textId="4A9DA5BF" w:rsidR="002768D8" w:rsidRDefault="00214EB1">
          <w:pPr>
            <w:rPr>
              <w:rStyle w:val="CarterdeTtulo1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7E0459B5" wp14:editId="61395D36">
                <wp:simplePos x="0" y="0"/>
                <wp:positionH relativeFrom="margin">
                  <wp:posOffset>840740</wp:posOffset>
                </wp:positionH>
                <wp:positionV relativeFrom="margin">
                  <wp:posOffset>1177290</wp:posOffset>
                </wp:positionV>
                <wp:extent cx="3657600" cy="3657600"/>
                <wp:effectExtent l="266700" t="266700" r="266700" b="26670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m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68D8">
            <w:rPr>
              <w:rStyle w:val="CarterdeTtulo1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52C3DC90" w14:textId="491483B8" w:rsidR="00F77F69" w:rsidRDefault="00F77F69" w:rsidP="009B5A2B">
      <w:pPr>
        <w:pStyle w:val="ttulo1"/>
        <w:spacing w:before="0" w:line="240" w:lineRule="auto"/>
        <w:rPr>
          <w:lang w:val="pt-BR"/>
        </w:rPr>
      </w:pPr>
    </w:p>
    <w:p w14:paraId="4473A851" w14:textId="2E7F5733" w:rsidR="00774605" w:rsidRPr="00774605" w:rsidRDefault="00774605" w:rsidP="00774605">
      <w:pPr>
        <w:pStyle w:val="PargrafodaLista"/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FUNCIONAIS:</w:t>
      </w:r>
    </w:p>
    <w:p w14:paraId="240CF48F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Cabeçalho:</w:t>
      </w:r>
    </w:p>
    <w:p w14:paraId="200ED038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Exibir logo aumentado.</w:t>
      </w:r>
    </w:p>
    <w:p w14:paraId="7356A5A5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Menu estilo "hambúrguer" que abre e fecha ao clicar.</w:t>
      </w:r>
    </w:p>
    <w:p w14:paraId="5E1D98B6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Seção Importância da Preservação Ambiental:</w:t>
      </w:r>
    </w:p>
    <w:p w14:paraId="30785C01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Carrossel de três imagens com transição a cada 5 segundos.</w:t>
      </w:r>
    </w:p>
    <w:p w14:paraId="146E5CB2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Texto explicativo sobre a importância da preservação ambiental.</w:t>
      </w:r>
    </w:p>
    <w:p w14:paraId="68E6D355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Seção Sobre Nós:</w:t>
      </w:r>
    </w:p>
    <w:p w14:paraId="7A464655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Informações sobre a organização, sua missão e visão.</w:t>
      </w:r>
    </w:p>
    <w:p w14:paraId="75051EA4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Seção Serviços:</w:t>
      </w:r>
    </w:p>
    <w:p w14:paraId="60756BD8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Lista de serviços oferecidos com descrições detalhadas.</w:t>
      </w:r>
    </w:p>
    <w:p w14:paraId="13B71776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Seção Contato:</w:t>
      </w:r>
    </w:p>
    <w:p w14:paraId="720BC31C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Formulário de contato com campos para nome, sobrenome, e-mail e mensagem.</w:t>
      </w:r>
    </w:p>
    <w:p w14:paraId="484900AF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Botão de envio.</w:t>
      </w:r>
    </w:p>
    <w:p w14:paraId="33AC08A0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Rodapé:</w:t>
      </w:r>
    </w:p>
    <w:p w14:paraId="69D3ADCD" w14:textId="1B3E4DFB" w:rsid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Links para redes sociais (LinkedIn, Instagram e Facebook).</w:t>
      </w:r>
    </w:p>
    <w:p w14:paraId="404268D4" w14:textId="77777777" w:rsidR="00774605" w:rsidRDefault="00774605">
      <w:pP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br w:type="page"/>
      </w:r>
    </w:p>
    <w:p w14:paraId="695C7696" w14:textId="77777777" w:rsidR="00774605" w:rsidRPr="00774605" w:rsidRDefault="00774605" w:rsidP="00774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78BF7CD7" w14:textId="3A57270A" w:rsidR="00774605" w:rsidRPr="00064647" w:rsidRDefault="00774605" w:rsidP="00774605">
      <w:pPr>
        <w:pStyle w:val="PargrafodaLista"/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06464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NÃO FUNCIONAIS:</w:t>
      </w:r>
    </w:p>
    <w:p w14:paraId="65254F78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Desempenho:</w:t>
      </w:r>
    </w:p>
    <w:p w14:paraId="6366A91A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Carregamento rápido das páginas.</w:t>
      </w:r>
    </w:p>
    <w:p w14:paraId="7472239B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Transições suaves no carrossel.</w:t>
      </w:r>
    </w:p>
    <w:p w14:paraId="59CCF75B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Usabilidade:</w:t>
      </w:r>
    </w:p>
    <w:p w14:paraId="273A3640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Interface intuitiva e fácil de navegar.</w:t>
      </w:r>
    </w:p>
    <w:p w14:paraId="7F400711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Responsividade para dispositivos móveis e desktop.</w:t>
      </w:r>
    </w:p>
    <w:p w14:paraId="565C24DD" w14:textId="77777777" w:rsidR="00774605" w:rsidRPr="00774605" w:rsidRDefault="00774605" w:rsidP="00774605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Segurança:</w:t>
      </w:r>
    </w:p>
    <w:p w14:paraId="27FF1EB5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Proteção contra injeção de dados no formulário de contato.</w:t>
      </w:r>
    </w:p>
    <w:p w14:paraId="0149D93A" w14:textId="77777777" w:rsidR="00774605" w:rsidRPr="00774605" w:rsidRDefault="00774605" w:rsidP="00774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Estilo:</w:t>
      </w:r>
    </w:p>
    <w:p w14:paraId="091F46E3" w14:textId="77777777" w:rsidR="00774605" w:rsidRPr="00774605" w:rsidRDefault="00774605" w:rsidP="00774605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Uso da fonte Montserrat para um visual moderno.</w:t>
      </w:r>
    </w:p>
    <w:p w14:paraId="307281B1" w14:textId="0FEF2A84" w:rsidR="00774605" w:rsidRPr="00774605" w:rsidRDefault="00774605" w:rsidP="00774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774605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Paleta de cores verde e branca para seções específicas</w:t>
      </w:r>
    </w:p>
    <w:sectPr w:rsidR="00774605" w:rsidRPr="00774605" w:rsidSect="0061719E">
      <w:footerReference w:type="default" r:id="rId11"/>
      <w:pgSz w:w="11907" w:h="16839" w:code="9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885DA" w14:textId="77777777" w:rsidR="00E246C6" w:rsidRDefault="00E246C6">
      <w:pPr>
        <w:spacing w:before="0" w:after="0" w:line="240" w:lineRule="auto"/>
      </w:pPr>
      <w:r>
        <w:separator/>
      </w:r>
    </w:p>
  </w:endnote>
  <w:endnote w:type="continuationSeparator" w:id="0">
    <w:p w14:paraId="22B1CCD7" w14:textId="77777777" w:rsidR="00E246C6" w:rsidRDefault="00E246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7B4E" w14:textId="77777777"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1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90333" w14:textId="77777777" w:rsidR="00E246C6" w:rsidRDefault="00E246C6">
      <w:pPr>
        <w:spacing w:before="0" w:after="0" w:line="240" w:lineRule="auto"/>
      </w:pPr>
      <w:r>
        <w:separator/>
      </w:r>
    </w:p>
  </w:footnote>
  <w:footnote w:type="continuationSeparator" w:id="0">
    <w:p w14:paraId="6ACEC057" w14:textId="77777777" w:rsidR="00E246C6" w:rsidRDefault="00E246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7C04E5"/>
    <w:multiLevelType w:val="multilevel"/>
    <w:tmpl w:val="DF0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A4655"/>
    <w:multiLevelType w:val="multilevel"/>
    <w:tmpl w:val="D77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719D4"/>
    <w:multiLevelType w:val="hybridMultilevel"/>
    <w:tmpl w:val="11DA3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EB3"/>
    <w:multiLevelType w:val="multilevel"/>
    <w:tmpl w:val="ED7C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597117">
    <w:abstractNumId w:val="1"/>
  </w:num>
  <w:num w:numId="2" w16cid:durableId="1983273515">
    <w:abstractNumId w:val="1"/>
  </w:num>
  <w:num w:numId="3" w16cid:durableId="2042390480">
    <w:abstractNumId w:val="0"/>
  </w:num>
  <w:num w:numId="4" w16cid:durableId="354356689">
    <w:abstractNumId w:val="0"/>
  </w:num>
  <w:num w:numId="5" w16cid:durableId="1306009843">
    <w:abstractNumId w:val="1"/>
  </w:num>
  <w:num w:numId="6" w16cid:durableId="1299724858">
    <w:abstractNumId w:val="0"/>
  </w:num>
  <w:num w:numId="7" w16cid:durableId="824735793">
    <w:abstractNumId w:val="3"/>
  </w:num>
  <w:num w:numId="8" w16cid:durableId="892427520">
    <w:abstractNumId w:val="5"/>
  </w:num>
  <w:num w:numId="9" w16cid:durableId="1094322795">
    <w:abstractNumId w:val="2"/>
  </w:num>
  <w:num w:numId="10" w16cid:durableId="747850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AD"/>
    <w:rsid w:val="00064647"/>
    <w:rsid w:val="00214EB1"/>
    <w:rsid w:val="002768D8"/>
    <w:rsid w:val="003039AD"/>
    <w:rsid w:val="004028C9"/>
    <w:rsid w:val="0061719E"/>
    <w:rsid w:val="00633654"/>
    <w:rsid w:val="00774605"/>
    <w:rsid w:val="007B1F17"/>
    <w:rsid w:val="009B5A2B"/>
    <w:rsid w:val="00C01B56"/>
    <w:rsid w:val="00CE0875"/>
    <w:rsid w:val="00D27635"/>
    <w:rsid w:val="00DC6E89"/>
    <w:rsid w:val="00E246C6"/>
    <w:rsid w:val="00F02FE0"/>
    <w:rsid w:val="00F77F69"/>
    <w:rsid w:val="00F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D084B"/>
  <w15:docId w15:val="{FCB44C56-D3B4-4C43-AF94-B8F30961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Fontepargpadr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Fontepargpadr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Fontepargpadr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77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7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junho de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16</TotalTime>
  <Pages>3</Pages>
  <Words>151</Words>
  <Characters>820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12" baseType="lpstr">
      <vt:lpstr/>
      <vt:lpstr>&lt;Comece Imediatamente</vt:lpstr>
      <vt:lpstr>Embeleze</vt:lpstr>
      <vt:lpstr>Dê o Toque Final</vt:lpstr>
      <vt:lpstr>    Adicione um Índice</vt:lpstr>
      <vt:lpstr>    Adicione uma Bibliografia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WEB</dc:title>
  <dc:subject>LEVANTAMENTO DE REQUISITOS</dc:subject>
  <dc:creator>Luciano de Souza e Silva</dc:creator>
  <cp:keywords>Web Designer – Front-End</cp:keywords>
  <cp:lastModifiedBy>Luciano De Souza E Silva</cp:lastModifiedBy>
  <cp:revision>5</cp:revision>
  <cp:lastPrinted>2024-06-28T14:09:00Z</cp:lastPrinted>
  <dcterms:created xsi:type="dcterms:W3CDTF">2024-06-28T14:00:00Z</dcterms:created>
  <dcterms:modified xsi:type="dcterms:W3CDTF">2024-06-28T14:17:00Z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